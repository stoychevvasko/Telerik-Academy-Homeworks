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21F7" w:rsidRDefault="002451E1" w:rsidP="000337AD">
      <w:pPr>
        <w:pStyle w:val="Heading1"/>
        <w:jc w:val="center"/>
      </w:pPr>
      <w:r>
        <w:t xml:space="preserve">Database Systems – </w:t>
      </w:r>
      <w:r w:rsidR="000337AD">
        <w:t xml:space="preserve">Practical </w:t>
      </w:r>
      <w:r>
        <w:t>Exam – July 2013</w:t>
      </w:r>
    </w:p>
    <w:p w:rsidR="000337AD" w:rsidRPr="007B3C5D" w:rsidRDefault="000337AD" w:rsidP="000337AD">
      <w:pPr>
        <w:pStyle w:val="Heading3"/>
        <w:numPr>
          <w:ilvl w:val="0"/>
          <w:numId w:val="10"/>
        </w:numPr>
        <w:tabs>
          <w:tab w:val="left" w:pos="1276"/>
        </w:tabs>
        <w:spacing w:after="120"/>
        <w:jc w:val="left"/>
      </w:pPr>
      <w:r>
        <w:t>Bookstore Database</w:t>
      </w:r>
    </w:p>
    <w:p w:rsidR="000337AD" w:rsidRPr="00496687" w:rsidRDefault="000337AD" w:rsidP="000337AD">
      <w:pPr>
        <w:rPr>
          <w:lang w:val="bg-BG"/>
        </w:rPr>
      </w:pPr>
      <w:r>
        <w:t xml:space="preserve">In a </w:t>
      </w:r>
      <w:r w:rsidRPr="00CD0B88">
        <w:rPr>
          <w:b/>
        </w:rPr>
        <w:t>bookstore</w:t>
      </w:r>
      <w:r w:rsidRPr="00CD0B88">
        <w:t xml:space="preserve">, </w:t>
      </w:r>
      <w:r w:rsidRPr="00E21ACD">
        <w:rPr>
          <w:b/>
        </w:rPr>
        <w:t>books</w:t>
      </w:r>
      <w:r>
        <w:t xml:space="preserve"> from different </w:t>
      </w:r>
      <w:r w:rsidRPr="00E21ACD">
        <w:rPr>
          <w:b/>
        </w:rPr>
        <w:t>authors</w:t>
      </w:r>
      <w:r>
        <w:t xml:space="preserve"> are sold. For each book </w:t>
      </w:r>
      <w:r w:rsidR="001114B1">
        <w:t>certain</w:t>
      </w:r>
      <w:r>
        <w:t xml:space="preserve"> information is kept in the bookstore’s catalogue: author(s), title, ISBN number (</w:t>
      </w:r>
      <w:r w:rsidR="00B25631">
        <w:t xml:space="preserve">unique </w:t>
      </w:r>
      <w:r>
        <w:t xml:space="preserve">13-digits number, without hyphens, e.g. </w:t>
      </w:r>
      <w:r w:rsidRPr="00227064">
        <w:t>9780470502259</w:t>
      </w:r>
      <w:r w:rsidR="00D77761">
        <w:t>, non-mandatory</w:t>
      </w:r>
      <w:r>
        <w:t xml:space="preserve">), price and an official web site (if available). </w:t>
      </w:r>
      <w:r w:rsidR="0065529A">
        <w:t xml:space="preserve">Some books could be </w:t>
      </w:r>
      <w:r w:rsidR="0065529A" w:rsidRPr="0065529A">
        <w:rPr>
          <w:b/>
        </w:rPr>
        <w:t>free</w:t>
      </w:r>
      <w:r w:rsidR="0065529A">
        <w:rPr>
          <w:b/>
        </w:rPr>
        <w:t xml:space="preserve"> of charge</w:t>
      </w:r>
      <w:r w:rsidR="0065529A">
        <w:t xml:space="preserve"> and thus have no price. </w:t>
      </w:r>
      <w:r>
        <w:t xml:space="preserve">For each book a number of </w:t>
      </w:r>
      <w:r w:rsidRPr="00CD0B88">
        <w:rPr>
          <w:b/>
        </w:rPr>
        <w:t>reviews</w:t>
      </w:r>
      <w:r>
        <w:t xml:space="preserve"> could be written. Reviews </w:t>
      </w:r>
      <w:r w:rsidR="001E0240">
        <w:t>have dat</w:t>
      </w:r>
      <w:r w:rsidR="00311D5A">
        <w:t xml:space="preserve">e </w:t>
      </w:r>
      <w:r w:rsidR="001E0240">
        <w:t>of creation (</w:t>
      </w:r>
      <w:r w:rsidR="00311D5A">
        <w:t>mandatory</w:t>
      </w:r>
      <w:r w:rsidR="001E0240">
        <w:t xml:space="preserve">) and </w:t>
      </w:r>
      <w:r>
        <w:t>could have an author</w:t>
      </w:r>
      <w:r w:rsidR="00114BDC">
        <w:rPr>
          <w:lang w:val="bg-BG"/>
        </w:rPr>
        <w:t xml:space="preserve"> (</w:t>
      </w:r>
      <w:r w:rsidR="00E121C9">
        <w:t>existing</w:t>
      </w:r>
      <w:r w:rsidR="00114BDC">
        <w:t xml:space="preserve"> author</w:t>
      </w:r>
      <w:r w:rsidR="00E121C9">
        <w:t xml:space="preserve"> from </w:t>
      </w:r>
      <w:r w:rsidR="00114BDC">
        <w:t>the database)</w:t>
      </w:r>
      <w:r>
        <w:t xml:space="preserve"> or could be anonymous.</w:t>
      </w:r>
      <w:r w:rsidR="00E121C9">
        <w:t xml:space="preserve"> </w:t>
      </w:r>
      <w:r w:rsidR="00154972">
        <w:t xml:space="preserve">The </w:t>
      </w:r>
      <w:r w:rsidR="00AB5697">
        <w:t xml:space="preserve">ISBN </w:t>
      </w:r>
      <w:r w:rsidR="00154972">
        <w:t xml:space="preserve">number </w:t>
      </w:r>
      <w:r w:rsidR="00AB5697">
        <w:t xml:space="preserve">is unique by nature. </w:t>
      </w:r>
      <w:r w:rsidR="001114B1">
        <w:t>Author names</w:t>
      </w:r>
      <w:r w:rsidR="00E121C9">
        <w:t xml:space="preserve"> should be unique</w:t>
      </w:r>
      <w:r w:rsidR="00AB5697">
        <w:t xml:space="preserve"> in the system, i.e. two authors with the same names are considered the same</w:t>
      </w:r>
      <w:r w:rsidR="0065389E">
        <w:t>.</w:t>
      </w:r>
      <w:r w:rsidR="001114B1">
        <w:t xml:space="preserve"> Each author could be a book author, review author or </w:t>
      </w:r>
      <w:r w:rsidR="000814ED">
        <w:t xml:space="preserve">even </w:t>
      </w:r>
      <w:r w:rsidR="001114B1">
        <w:t>both.</w:t>
      </w:r>
      <w:r w:rsidR="0065389E">
        <w:t xml:space="preserve"> The</w:t>
      </w:r>
      <w:r w:rsidR="00E121C9">
        <w:t xml:space="preserve"> book titles could </w:t>
      </w:r>
      <w:r w:rsidR="0065389E">
        <w:t>have</w:t>
      </w:r>
      <w:r w:rsidR="00E121C9">
        <w:t xml:space="preserve"> duplicate</w:t>
      </w:r>
      <w:r w:rsidR="0065389E">
        <w:t>s</w:t>
      </w:r>
      <w:r w:rsidR="00E121C9">
        <w:t>.</w:t>
      </w:r>
    </w:p>
    <w:p w:rsidR="000337AD" w:rsidRDefault="000337AD" w:rsidP="000337AD">
      <w:r>
        <w:t>Design a database schema</w:t>
      </w:r>
      <w:r w:rsidR="00DE222F">
        <w:t xml:space="preserve"> "</w:t>
      </w:r>
      <w:r w:rsidR="00DE222F" w:rsidRPr="00DE222F">
        <w:rPr>
          <w:b/>
        </w:rPr>
        <w:t>Bookstore</w:t>
      </w:r>
      <w:r w:rsidR="00DE222F">
        <w:t>"</w:t>
      </w:r>
      <w:r>
        <w:t xml:space="preserve"> in SQL Server to keep the catalog of </w:t>
      </w:r>
      <w:r w:rsidRPr="00CD0B88">
        <w:rPr>
          <w:b/>
        </w:rPr>
        <w:t>authors</w:t>
      </w:r>
      <w:r>
        <w:t xml:space="preserve">, </w:t>
      </w:r>
      <w:r w:rsidRPr="00CD0B88">
        <w:rPr>
          <w:b/>
        </w:rPr>
        <w:t>books</w:t>
      </w:r>
      <w:r w:rsidRPr="000D3146">
        <w:t xml:space="preserve"> and </w:t>
      </w:r>
      <w:r>
        <w:rPr>
          <w:b/>
        </w:rPr>
        <w:t>reviews</w:t>
      </w:r>
      <w:r>
        <w:t>.</w:t>
      </w:r>
    </w:p>
    <w:p w:rsidR="00145C95" w:rsidRDefault="00145C95" w:rsidP="00145C95">
      <w:r>
        <w:t xml:space="preserve">Provide a </w:t>
      </w:r>
      <w:r w:rsidRPr="006306A3">
        <w:rPr>
          <w:b/>
        </w:rPr>
        <w:t>SQL script for your database schema</w:t>
      </w:r>
      <w:r>
        <w:t>. Script the schema only without any data in it.</w:t>
      </w:r>
    </w:p>
    <w:p w:rsidR="000337AD" w:rsidRDefault="00114BDC" w:rsidP="000337AD">
      <w:pPr>
        <w:spacing w:before="60" w:after="0"/>
        <w:jc w:val="right"/>
      </w:pPr>
      <w:r>
        <w:rPr>
          <w:szCs w:val="22"/>
        </w:rPr>
        <w:t>10</w:t>
      </w:r>
      <w:r w:rsidR="000337AD">
        <w:rPr>
          <w:szCs w:val="22"/>
        </w:rPr>
        <w:t xml:space="preserve"> score</w:t>
      </w:r>
    </w:p>
    <w:p w:rsidR="00114BDC" w:rsidRDefault="00114BDC" w:rsidP="00114BDC">
      <w:pPr>
        <w:pStyle w:val="Heading3"/>
        <w:numPr>
          <w:ilvl w:val="0"/>
          <w:numId w:val="10"/>
        </w:numPr>
        <w:tabs>
          <w:tab w:val="left" w:pos="1276"/>
        </w:tabs>
        <w:spacing w:after="120"/>
        <w:jc w:val="left"/>
      </w:pPr>
      <w:r>
        <w:t>Database Tuning</w:t>
      </w:r>
    </w:p>
    <w:p w:rsidR="000337AD" w:rsidRDefault="000337AD" w:rsidP="000337AD">
      <w:r>
        <w:t xml:space="preserve">Ensure you have defined appropriate </w:t>
      </w:r>
      <w:r w:rsidRPr="000D3146">
        <w:rPr>
          <w:b/>
        </w:rPr>
        <w:t>constraints</w:t>
      </w:r>
      <w:r>
        <w:t xml:space="preserve"> to ensure data integrity. Ensure you have defined appropriate database </w:t>
      </w:r>
      <w:r w:rsidRPr="000D3146">
        <w:rPr>
          <w:b/>
        </w:rPr>
        <w:t>indexes</w:t>
      </w:r>
      <w:r>
        <w:t xml:space="preserve"> for fast </w:t>
      </w:r>
      <w:r w:rsidR="00304213">
        <w:t xml:space="preserve">"exact-match" </w:t>
      </w:r>
      <w:r>
        <w:t>searching by book title, author, and ISBN.</w:t>
      </w:r>
    </w:p>
    <w:p w:rsidR="00816A89" w:rsidRDefault="00145C95" w:rsidP="000337AD">
      <w:r>
        <w:t xml:space="preserve">Provide a </w:t>
      </w:r>
      <w:r w:rsidRPr="006306A3">
        <w:rPr>
          <w:b/>
        </w:rPr>
        <w:t>SQL script for your database schema</w:t>
      </w:r>
      <w:r>
        <w:t>. Script the schema only without any data in it.</w:t>
      </w:r>
      <w:r w:rsidR="00C157A7">
        <w:t xml:space="preserve"> Ensure the </w:t>
      </w:r>
      <w:r w:rsidR="00C157A7" w:rsidRPr="00905566">
        <w:rPr>
          <w:b/>
        </w:rPr>
        <w:t xml:space="preserve">indexes </w:t>
      </w:r>
      <w:r w:rsidR="009F2687">
        <w:rPr>
          <w:b/>
        </w:rPr>
        <w:t xml:space="preserve">and constraints </w:t>
      </w:r>
      <w:r w:rsidR="00C157A7" w:rsidRPr="00905566">
        <w:rPr>
          <w:b/>
        </w:rPr>
        <w:t>are scripted</w:t>
      </w:r>
      <w:r w:rsidR="0054608F">
        <w:t xml:space="preserve"> correctly</w:t>
      </w:r>
      <w:r w:rsidR="00816A89">
        <w:t>.</w:t>
      </w:r>
    </w:p>
    <w:p w:rsidR="00145C95" w:rsidRPr="00F71A90" w:rsidRDefault="00816A89" w:rsidP="000337AD">
      <w:pPr>
        <w:rPr>
          <w:lang w:val="bg-BG"/>
        </w:rPr>
      </w:pPr>
      <w:r>
        <w:t xml:space="preserve">* Note that by default indexes are not scripted </w:t>
      </w:r>
      <w:r w:rsidR="00FE4307">
        <w:t>if you</w:t>
      </w:r>
      <w:r w:rsidR="000B4724">
        <w:t xml:space="preserve"> invok</w:t>
      </w:r>
      <w:r w:rsidR="00FE4307">
        <w:t>e</w:t>
      </w:r>
      <w:r w:rsidR="000B4724">
        <w:t xml:space="preserve"> </w:t>
      </w:r>
      <w:r w:rsidR="00647EA1">
        <w:t xml:space="preserve">"Tasks </w:t>
      </w:r>
      <w:r w:rsidR="00647EA1">
        <w:sym w:font="Wingdings" w:char="F0E0"/>
      </w:r>
      <w:r w:rsidR="00647EA1">
        <w:t xml:space="preserve"> Generate Scripts …"</w:t>
      </w:r>
      <w:r w:rsidR="00FE4307" w:rsidRPr="00FE4307">
        <w:t xml:space="preserve"> </w:t>
      </w:r>
      <w:r w:rsidR="00FE4307">
        <w:t>in SQL Server Management Studio.</w:t>
      </w:r>
      <w:r w:rsidR="0054608F">
        <w:t xml:space="preserve"> The best way to check the script is by </w:t>
      </w:r>
      <w:r w:rsidR="0033575A">
        <w:t xml:space="preserve">running </w:t>
      </w:r>
      <w:r w:rsidR="0054608F">
        <w:t xml:space="preserve">it in </w:t>
      </w:r>
      <w:r w:rsidR="0033575A">
        <w:t xml:space="preserve">a </w:t>
      </w:r>
      <w:r w:rsidR="0054608F">
        <w:t xml:space="preserve">new database and check </w:t>
      </w:r>
      <w:r w:rsidR="003263CC">
        <w:t>the results</w:t>
      </w:r>
      <w:bookmarkStart w:id="0" w:name="_GoBack"/>
      <w:bookmarkEnd w:id="0"/>
      <w:r w:rsidR="0054608F">
        <w:t>.</w:t>
      </w:r>
    </w:p>
    <w:p w:rsidR="000337AD" w:rsidRDefault="000337AD" w:rsidP="00905566">
      <w:pPr>
        <w:spacing w:after="0"/>
        <w:jc w:val="right"/>
        <w:rPr>
          <w:szCs w:val="22"/>
        </w:rPr>
      </w:pPr>
      <w:r>
        <w:rPr>
          <w:szCs w:val="22"/>
        </w:rPr>
        <w:t>5 score</w:t>
      </w:r>
      <w:r w:rsidR="00304213">
        <w:rPr>
          <w:szCs w:val="22"/>
        </w:rPr>
        <w:t xml:space="preserve"> (</w:t>
      </w:r>
      <w:r w:rsidR="00C407A3">
        <w:rPr>
          <w:szCs w:val="22"/>
        </w:rPr>
        <w:t>optional</w:t>
      </w:r>
      <w:r w:rsidR="00304213">
        <w:rPr>
          <w:szCs w:val="22"/>
        </w:rPr>
        <w:t>)</w:t>
      </w:r>
    </w:p>
    <w:p w:rsidR="00FE29E6" w:rsidRPr="007B3C5D" w:rsidRDefault="00FE29E6" w:rsidP="00FE29E6">
      <w:pPr>
        <w:pStyle w:val="Heading3"/>
        <w:numPr>
          <w:ilvl w:val="0"/>
          <w:numId w:val="10"/>
        </w:numPr>
        <w:tabs>
          <w:tab w:val="left" w:pos="1276"/>
        </w:tabs>
        <w:spacing w:after="120"/>
        <w:jc w:val="left"/>
      </w:pPr>
      <w:r>
        <w:t>Simple Books Import from XML File</w:t>
      </w:r>
    </w:p>
    <w:p w:rsidR="00FE29E6" w:rsidRDefault="00FE29E6" w:rsidP="00FE29E6">
      <w:r>
        <w:t xml:space="preserve">Write a </w:t>
      </w:r>
      <w:r>
        <w:rPr>
          <w:b/>
        </w:rPr>
        <w:t>C# program</w:t>
      </w:r>
      <w:r>
        <w:t xml:space="preserve"> to </w:t>
      </w:r>
      <w:r w:rsidRPr="00A93045">
        <w:rPr>
          <w:b/>
        </w:rPr>
        <w:t>parse an XML file</w:t>
      </w:r>
      <w:r>
        <w:t xml:space="preserve"> "</w:t>
      </w:r>
      <w:r w:rsidRPr="00A93045">
        <w:rPr>
          <w:b/>
        </w:rPr>
        <w:t>simple-books.xml</w:t>
      </w:r>
      <w:r>
        <w:t>" holding a set of books</w:t>
      </w:r>
      <w:r w:rsidR="0047611C">
        <w:t xml:space="preserve"> (without reviews)</w:t>
      </w:r>
      <w:r>
        <w:t xml:space="preserve"> in the format given below and </w:t>
      </w:r>
      <w:r w:rsidRPr="00A93045">
        <w:rPr>
          <w:b/>
        </w:rPr>
        <w:t xml:space="preserve">insert </w:t>
      </w:r>
      <w:r w:rsidR="00D77761">
        <w:rPr>
          <w:b/>
        </w:rPr>
        <w:t>these</w:t>
      </w:r>
      <w:r w:rsidRPr="00A93045">
        <w:rPr>
          <w:b/>
        </w:rPr>
        <w:t xml:space="preserve"> books into the database</w:t>
      </w:r>
      <w:r>
        <w:t>:</w:t>
      </w:r>
    </w:p>
    <w:tbl>
      <w:tblPr>
        <w:tblW w:w="1020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6"/>
      </w:tblGrid>
      <w:tr w:rsidR="00FE29E6" w:rsidRPr="008C4241" w:rsidTr="00893A12">
        <w:tc>
          <w:tcPr>
            <w:tcW w:w="10206" w:type="dxa"/>
            <w:shd w:val="clear" w:color="auto" w:fill="auto"/>
            <w:vAlign w:val="center"/>
          </w:tcPr>
          <w:p w:rsidR="00FE29E6" w:rsidRPr="008C4241" w:rsidRDefault="00FE29E6" w:rsidP="00D85ACC">
            <w:pPr>
              <w:spacing w:before="0" w:after="0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b/>
                <w:noProof/>
                <w:sz w:val="20"/>
                <w:szCs w:val="20"/>
              </w:rPr>
              <w:t>simple-books.xml</w:t>
            </w:r>
          </w:p>
        </w:tc>
      </w:tr>
      <w:tr w:rsidR="00FE29E6" w:rsidRPr="008C4241" w:rsidTr="00893A12">
        <w:tc>
          <w:tcPr>
            <w:tcW w:w="10206" w:type="dxa"/>
            <w:shd w:val="clear" w:color="auto" w:fill="auto"/>
            <w:vAlign w:val="center"/>
          </w:tcPr>
          <w:p w:rsidR="00FE29E6" w:rsidRPr="008C4241" w:rsidRDefault="00FE29E6" w:rsidP="00D85ACC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&lt;?xml version="1.0" ?&gt;</w:t>
            </w:r>
          </w:p>
          <w:p w:rsidR="00FE29E6" w:rsidRPr="008C4241" w:rsidRDefault="00FE29E6" w:rsidP="00FE29E6">
            <w:pPr>
              <w:spacing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&lt;catalog&gt;</w:t>
            </w:r>
          </w:p>
          <w:p w:rsidR="00FE29E6" w:rsidRPr="008C4241" w:rsidRDefault="00FE29E6" w:rsidP="00D85ACC">
            <w:pPr>
              <w:spacing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&lt;book&gt;</w:t>
            </w:r>
          </w:p>
          <w:p w:rsidR="00FE29E6" w:rsidRPr="008C4241" w:rsidRDefault="00FE29E6" w:rsidP="00FE29E6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&lt;author&gt;Ivan Vazov&lt;/author&gt;</w:t>
            </w:r>
          </w:p>
          <w:p w:rsidR="00FE29E6" w:rsidRPr="008C4241" w:rsidRDefault="00FE29E6" w:rsidP="00D85ACC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&lt;title&gt;Under the Yoke&lt;/title&gt;</w:t>
            </w:r>
          </w:p>
          <w:p w:rsidR="00FE29E6" w:rsidRPr="008C4241" w:rsidRDefault="00FE29E6" w:rsidP="00D85ACC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&lt;isbn&gt;9789549403015&lt;/isbn&gt;</w:t>
            </w:r>
          </w:p>
          <w:p w:rsidR="00FE29E6" w:rsidRPr="008C4241" w:rsidRDefault="004D5E3D" w:rsidP="00D85ACC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&lt;price&gt;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>49</w:t>
            </w:r>
            <w:r w:rsidR="00FE29E6" w:rsidRPr="008C4241">
              <w:rPr>
                <w:rFonts w:ascii="Consolas" w:hAnsi="Consolas" w:cs="Consolas"/>
                <w:noProof/>
                <w:sz w:val="20"/>
                <w:szCs w:val="20"/>
              </w:rPr>
              <w:t>.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>95</w:t>
            </w:r>
            <w:r w:rsidR="00FE29E6" w:rsidRPr="008C4241">
              <w:rPr>
                <w:rFonts w:ascii="Consolas" w:hAnsi="Consolas" w:cs="Consolas"/>
                <w:noProof/>
                <w:sz w:val="20"/>
                <w:szCs w:val="20"/>
              </w:rPr>
              <w:t>&lt;/price&gt;</w:t>
            </w:r>
          </w:p>
          <w:p w:rsidR="00FE29E6" w:rsidRPr="008C4241" w:rsidRDefault="00FE29E6" w:rsidP="00D85ACC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&lt;/book&gt;</w:t>
            </w:r>
          </w:p>
          <w:p w:rsidR="00FE29E6" w:rsidRPr="008C4241" w:rsidRDefault="00FE29E6" w:rsidP="00D85ACC">
            <w:pPr>
              <w:spacing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&lt;book&gt;</w:t>
            </w:r>
          </w:p>
          <w:p w:rsidR="00FE29E6" w:rsidRPr="008C4241" w:rsidRDefault="00FE29E6" w:rsidP="00FE29E6">
            <w:pPr>
              <w:spacing w:before="0" w:after="0"/>
              <w:ind w:left="844" w:hanging="844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&lt;title&gt;Introduction to Programming with C#&lt;/title&gt;</w:t>
            </w:r>
          </w:p>
          <w:p w:rsidR="00FE29E6" w:rsidRPr="008C4241" w:rsidRDefault="00FE29E6" w:rsidP="00FE29E6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&lt;isbn&gt;9789544005276&lt;/isbn&gt;</w:t>
            </w:r>
          </w:p>
          <w:p w:rsidR="00FE29E6" w:rsidRPr="008C4241" w:rsidRDefault="00FE29E6" w:rsidP="00FE29E6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&lt;author&gt;Svetlin Nakov </w:t>
            </w:r>
            <w:r w:rsidR="00545A77">
              <w:rPr>
                <w:rFonts w:ascii="Consolas" w:hAnsi="Consolas" w:cs="Consolas"/>
                <w:noProof/>
                <w:sz w:val="20"/>
                <w:szCs w:val="20"/>
              </w:rPr>
              <w:t>and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Co.&lt;/author&gt;</w:t>
            </w:r>
          </w:p>
          <w:p w:rsidR="00FE29E6" w:rsidRPr="008C4241" w:rsidRDefault="00FE29E6" w:rsidP="00D85ACC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lastRenderedPageBreak/>
              <w:t xml:space="preserve">    &lt;price&gt;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>10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.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>00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&lt;/price&gt;</w:t>
            </w:r>
          </w:p>
          <w:p w:rsidR="00EE2472" w:rsidRPr="008C4241" w:rsidRDefault="00EE2472" w:rsidP="00EE2472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&lt;web-site&gt;http://www.introprogramming.info/intro-csharp-book/&lt;/web-site&gt;</w:t>
            </w:r>
          </w:p>
          <w:p w:rsidR="00FE29E6" w:rsidRPr="008C4241" w:rsidRDefault="00FE29E6" w:rsidP="00D85ACC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&lt;/book&gt;</w:t>
            </w:r>
          </w:p>
          <w:p w:rsidR="00FC66D5" w:rsidRPr="008C4241" w:rsidRDefault="00FC66D5" w:rsidP="00FC66D5">
            <w:pPr>
              <w:spacing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&lt;book&gt;</w:t>
            </w:r>
          </w:p>
          <w:p w:rsidR="00FC66D5" w:rsidRPr="008C4241" w:rsidRDefault="00FC66D5" w:rsidP="00FC66D5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&lt;author&gt;Ivan Vazov&lt;/author&gt;</w:t>
            </w:r>
          </w:p>
          <w:p w:rsidR="00FC66D5" w:rsidRPr="008C4241" w:rsidRDefault="00FC66D5" w:rsidP="00FC66D5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&lt;title&gt;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Selected Stories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&lt;/title&gt;</w:t>
            </w:r>
          </w:p>
          <w:p w:rsidR="00FC66D5" w:rsidRPr="008C4241" w:rsidRDefault="00FC66D5" w:rsidP="00FC66D5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&lt;price&gt;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22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7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>5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&lt;/price&gt;</w:t>
            </w:r>
          </w:p>
          <w:p w:rsidR="00FC66D5" w:rsidRPr="008C4241" w:rsidRDefault="00FC66D5" w:rsidP="00FC66D5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&lt;/book&gt;</w:t>
            </w:r>
          </w:p>
          <w:p w:rsidR="0065529A" w:rsidRPr="008C4241" w:rsidRDefault="0065529A" w:rsidP="0065529A">
            <w:pPr>
              <w:spacing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&lt;book&gt;</w:t>
            </w:r>
          </w:p>
          <w:p w:rsidR="00EE2472" w:rsidRPr="008C4241" w:rsidRDefault="00EE2472" w:rsidP="00EE2472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&lt;title&gt;SQL Tutorial&lt;/title&gt;</w:t>
            </w:r>
          </w:p>
          <w:p w:rsidR="00EE2472" w:rsidRPr="008C4241" w:rsidRDefault="00EE2472" w:rsidP="00EE2472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&lt;web-site&gt;http://www.w3schools.com/sql/&lt;/web-site&gt;</w:t>
            </w:r>
          </w:p>
          <w:p w:rsidR="00EE2472" w:rsidRPr="008C4241" w:rsidRDefault="00EE2472" w:rsidP="00EE2472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&lt;author&gt;W3Schools&lt;/author&gt;</w:t>
            </w:r>
          </w:p>
          <w:p w:rsidR="0065529A" w:rsidRPr="008C4241" w:rsidRDefault="0065529A" w:rsidP="0065529A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&lt;/book&gt;</w:t>
            </w:r>
          </w:p>
          <w:p w:rsidR="00FE29E6" w:rsidRPr="008C4241" w:rsidRDefault="00FE29E6" w:rsidP="0064053A">
            <w:pPr>
              <w:spacing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&lt;/catalog&gt;</w:t>
            </w:r>
          </w:p>
        </w:tc>
      </w:tr>
    </w:tbl>
    <w:p w:rsidR="0028708B" w:rsidRDefault="00D77761" w:rsidP="00D77761">
      <w:pPr>
        <w:spacing w:before="60" w:after="0"/>
        <w:rPr>
          <w:szCs w:val="22"/>
        </w:rPr>
      </w:pPr>
      <w:r>
        <w:rPr>
          <w:szCs w:val="22"/>
        </w:rPr>
        <w:lastRenderedPageBreak/>
        <w:t xml:space="preserve">You should </w:t>
      </w:r>
      <w:r w:rsidRPr="008E46CB">
        <w:rPr>
          <w:b/>
          <w:szCs w:val="22"/>
        </w:rPr>
        <w:t>parse the XML</w:t>
      </w:r>
      <w:r>
        <w:rPr>
          <w:szCs w:val="22"/>
        </w:rPr>
        <w:t xml:space="preserve"> and throw an exception in case of required element</w:t>
      </w:r>
      <w:r>
        <w:rPr>
          <w:szCs w:val="22"/>
          <w:lang w:val="bg-BG"/>
        </w:rPr>
        <w:t xml:space="preserve"> </w:t>
      </w:r>
      <w:r>
        <w:rPr>
          <w:szCs w:val="22"/>
        </w:rPr>
        <w:t>is missing</w:t>
      </w:r>
      <w:r w:rsidR="0072052C">
        <w:rPr>
          <w:szCs w:val="22"/>
        </w:rPr>
        <w:t xml:space="preserve"> or the XML is incorrect</w:t>
      </w:r>
      <w:r>
        <w:rPr>
          <w:szCs w:val="22"/>
        </w:rPr>
        <w:t>. Note that</w:t>
      </w:r>
      <w:r w:rsidR="00F71A90">
        <w:rPr>
          <w:szCs w:val="22"/>
        </w:rPr>
        <w:t xml:space="preserve"> in the XML file the </w:t>
      </w:r>
      <w:r>
        <w:rPr>
          <w:szCs w:val="22"/>
        </w:rPr>
        <w:t>ISBN</w:t>
      </w:r>
      <w:r w:rsidR="00A92CA9">
        <w:rPr>
          <w:szCs w:val="22"/>
        </w:rPr>
        <w:t>, price and</w:t>
      </w:r>
      <w:r>
        <w:rPr>
          <w:szCs w:val="22"/>
        </w:rPr>
        <w:t xml:space="preserve"> web site are optional while </w:t>
      </w:r>
      <w:r w:rsidRPr="00B3076C">
        <w:rPr>
          <w:b/>
          <w:szCs w:val="22"/>
        </w:rPr>
        <w:t>author</w:t>
      </w:r>
      <w:r w:rsidR="00A92CA9" w:rsidRPr="00B3076C">
        <w:rPr>
          <w:b/>
          <w:szCs w:val="22"/>
        </w:rPr>
        <w:t xml:space="preserve"> and</w:t>
      </w:r>
      <w:r w:rsidRPr="00B3076C">
        <w:rPr>
          <w:b/>
          <w:szCs w:val="22"/>
        </w:rPr>
        <w:t xml:space="preserve"> title are obligatory</w:t>
      </w:r>
      <w:r>
        <w:rPr>
          <w:szCs w:val="22"/>
        </w:rPr>
        <w:t>.</w:t>
      </w:r>
      <w:r w:rsidR="0028708B">
        <w:rPr>
          <w:szCs w:val="22"/>
        </w:rPr>
        <w:t xml:space="preserve"> In the XML file each book will have exactly one author.</w:t>
      </w:r>
    </w:p>
    <w:p w:rsidR="00D77761" w:rsidRDefault="00D77761" w:rsidP="00D77761">
      <w:pPr>
        <w:spacing w:before="60" w:after="0"/>
        <w:rPr>
          <w:szCs w:val="22"/>
        </w:rPr>
      </w:pPr>
      <w:r>
        <w:rPr>
          <w:szCs w:val="22"/>
        </w:rPr>
        <w:t xml:space="preserve">The size of the XML file will be less than </w:t>
      </w:r>
      <w:r w:rsidRPr="0011026F">
        <w:rPr>
          <w:b/>
          <w:szCs w:val="22"/>
        </w:rPr>
        <w:t>10 MB</w:t>
      </w:r>
      <w:r>
        <w:rPr>
          <w:szCs w:val="22"/>
        </w:rPr>
        <w:t>.</w:t>
      </w:r>
      <w:r w:rsidR="001F0DB5">
        <w:rPr>
          <w:szCs w:val="22"/>
        </w:rPr>
        <w:t xml:space="preserve"> The decimal separator in the price is "</w:t>
      </w:r>
      <w:r w:rsidR="001F0DB5" w:rsidRPr="001F0DB5">
        <w:rPr>
          <w:rFonts w:ascii="Consolas" w:hAnsi="Consolas" w:cs="Consolas"/>
          <w:b/>
          <w:szCs w:val="22"/>
        </w:rPr>
        <w:t>.</w:t>
      </w:r>
      <w:r w:rsidR="001F0DB5">
        <w:rPr>
          <w:szCs w:val="22"/>
        </w:rPr>
        <w:t xml:space="preserve">" </w:t>
      </w:r>
      <w:r w:rsidR="001F0DB5">
        <w:rPr>
          <w:noProof/>
          <w:szCs w:val="22"/>
        </w:rPr>
        <w:t>(dot).</w:t>
      </w:r>
    </w:p>
    <w:p w:rsidR="00D77761" w:rsidRPr="00995F7D" w:rsidRDefault="00D77761" w:rsidP="00D77761">
      <w:pPr>
        <w:rPr>
          <w:szCs w:val="22"/>
        </w:rPr>
      </w:pPr>
      <w:r>
        <w:t xml:space="preserve">* You are free to </w:t>
      </w:r>
      <w:r w:rsidR="0072052C">
        <w:t xml:space="preserve">use </w:t>
      </w:r>
      <w:r>
        <w:t>an XML parser by choice</w:t>
      </w:r>
      <w:r w:rsidR="00CF466E">
        <w:t xml:space="preserve"> (or to parse the XML without </w:t>
      </w:r>
      <w:r w:rsidR="00D47AC2">
        <w:t xml:space="preserve">using </w:t>
      </w:r>
      <w:r w:rsidR="00CF466E">
        <w:t>a parser)</w:t>
      </w:r>
      <w:r>
        <w:t>.</w:t>
      </w:r>
    </w:p>
    <w:p w:rsidR="00D77761" w:rsidRDefault="001F0DB5" w:rsidP="00D77761">
      <w:pPr>
        <w:spacing w:before="0"/>
        <w:jc w:val="right"/>
      </w:pPr>
      <w:r>
        <w:rPr>
          <w:szCs w:val="22"/>
        </w:rPr>
        <w:t>5</w:t>
      </w:r>
      <w:r w:rsidR="00D77761">
        <w:rPr>
          <w:szCs w:val="22"/>
        </w:rPr>
        <w:t xml:space="preserve"> score</w:t>
      </w:r>
    </w:p>
    <w:p w:rsidR="00D77761" w:rsidRDefault="00D77761" w:rsidP="00D77761">
      <w:pPr>
        <w:spacing w:before="60" w:after="0"/>
        <w:rPr>
          <w:szCs w:val="22"/>
        </w:rPr>
      </w:pPr>
      <w:r>
        <w:rPr>
          <w:szCs w:val="22"/>
        </w:rPr>
        <w:t xml:space="preserve">You should correctly </w:t>
      </w:r>
      <w:r>
        <w:rPr>
          <w:b/>
          <w:szCs w:val="22"/>
        </w:rPr>
        <w:t>import</w:t>
      </w:r>
      <w:r w:rsidRPr="008E46CB">
        <w:rPr>
          <w:b/>
          <w:szCs w:val="22"/>
        </w:rPr>
        <w:t xml:space="preserve"> the </w:t>
      </w:r>
      <w:r w:rsidR="001F0DB5">
        <w:rPr>
          <w:b/>
          <w:szCs w:val="22"/>
        </w:rPr>
        <w:t>books and</w:t>
      </w:r>
      <w:r w:rsidRPr="008E46CB">
        <w:rPr>
          <w:b/>
          <w:szCs w:val="22"/>
        </w:rPr>
        <w:t xml:space="preserve"> </w:t>
      </w:r>
      <w:r w:rsidR="001F0DB5">
        <w:rPr>
          <w:b/>
          <w:szCs w:val="22"/>
        </w:rPr>
        <w:t>authors</w:t>
      </w:r>
      <w:r w:rsidRPr="008E46CB">
        <w:rPr>
          <w:b/>
          <w:szCs w:val="22"/>
        </w:rPr>
        <w:t xml:space="preserve"> in</w:t>
      </w:r>
      <w:r>
        <w:rPr>
          <w:b/>
          <w:szCs w:val="22"/>
        </w:rPr>
        <w:t>to</w:t>
      </w:r>
      <w:r w:rsidRPr="008E46CB">
        <w:rPr>
          <w:b/>
          <w:szCs w:val="22"/>
        </w:rPr>
        <w:t xml:space="preserve"> the DB</w:t>
      </w:r>
      <w:r>
        <w:rPr>
          <w:szCs w:val="22"/>
        </w:rPr>
        <w:t xml:space="preserve">. Keep in mind that the </w:t>
      </w:r>
      <w:r w:rsidR="001F0DB5">
        <w:rPr>
          <w:szCs w:val="22"/>
        </w:rPr>
        <w:t xml:space="preserve">authors </w:t>
      </w:r>
      <w:r>
        <w:rPr>
          <w:szCs w:val="22"/>
        </w:rPr>
        <w:t xml:space="preserve">are unique. If some </w:t>
      </w:r>
      <w:r w:rsidR="001F0DB5">
        <w:rPr>
          <w:szCs w:val="22"/>
        </w:rPr>
        <w:t xml:space="preserve">author </w:t>
      </w:r>
      <w:r>
        <w:rPr>
          <w:szCs w:val="22"/>
        </w:rPr>
        <w:t>already exists in the database, it should be reus</w:t>
      </w:r>
      <w:r w:rsidR="00545A77">
        <w:rPr>
          <w:szCs w:val="22"/>
        </w:rPr>
        <w:t>ed (no duplicates are allowed).</w:t>
      </w:r>
    </w:p>
    <w:p w:rsidR="000B20C7" w:rsidRDefault="000B20C7" w:rsidP="00D77761">
      <w:pPr>
        <w:spacing w:before="60" w:after="0"/>
        <w:rPr>
          <w:szCs w:val="22"/>
        </w:rPr>
      </w:pPr>
      <w:r>
        <w:rPr>
          <w:szCs w:val="22"/>
        </w:rPr>
        <w:t>The ISBN is also unique but in case of duplicated ISBN, your program should throw an exception.</w:t>
      </w:r>
    </w:p>
    <w:p w:rsidR="00D77761" w:rsidRDefault="00D77761" w:rsidP="00D77761">
      <w:pPr>
        <w:rPr>
          <w:szCs w:val="22"/>
        </w:rPr>
      </w:pPr>
      <w:r>
        <w:t>* You are free to use an ORM framework by choice (in code first or database first approach) or plain ADO.NET.</w:t>
      </w:r>
    </w:p>
    <w:p w:rsidR="00D77761" w:rsidRDefault="007347C1" w:rsidP="00D77761">
      <w:pPr>
        <w:spacing w:before="0"/>
        <w:jc w:val="right"/>
      </w:pPr>
      <w:r>
        <w:rPr>
          <w:szCs w:val="22"/>
        </w:rPr>
        <w:t>10</w:t>
      </w:r>
      <w:r w:rsidR="00D77761">
        <w:rPr>
          <w:szCs w:val="22"/>
        </w:rPr>
        <w:t xml:space="preserve"> score</w:t>
      </w:r>
    </w:p>
    <w:p w:rsidR="000337AD" w:rsidRPr="007B3C5D" w:rsidRDefault="00FE29E6" w:rsidP="000337AD">
      <w:pPr>
        <w:pStyle w:val="Heading3"/>
        <w:numPr>
          <w:ilvl w:val="0"/>
          <w:numId w:val="10"/>
        </w:numPr>
        <w:tabs>
          <w:tab w:val="left" w:pos="1276"/>
        </w:tabs>
        <w:spacing w:after="120"/>
        <w:jc w:val="left"/>
      </w:pPr>
      <w:r>
        <w:t>Complex</w:t>
      </w:r>
      <w:r w:rsidR="00A93045">
        <w:t xml:space="preserve"> Books </w:t>
      </w:r>
      <w:r w:rsidR="000337AD">
        <w:t xml:space="preserve">Import </w:t>
      </w:r>
      <w:r w:rsidR="00304213">
        <w:t>from XML File</w:t>
      </w:r>
    </w:p>
    <w:p w:rsidR="000337AD" w:rsidRDefault="000337AD" w:rsidP="000337AD">
      <w:r>
        <w:t xml:space="preserve">Write a </w:t>
      </w:r>
      <w:r w:rsidR="00A93045">
        <w:rPr>
          <w:b/>
        </w:rPr>
        <w:t>C# program</w:t>
      </w:r>
      <w:r>
        <w:t xml:space="preserve"> </w:t>
      </w:r>
      <w:r w:rsidR="00A93045">
        <w:t xml:space="preserve">to </w:t>
      </w:r>
      <w:r w:rsidR="00A93045" w:rsidRPr="00A93045">
        <w:rPr>
          <w:b/>
        </w:rPr>
        <w:t>parse an XML file</w:t>
      </w:r>
      <w:r w:rsidR="00A93045">
        <w:t xml:space="preserve"> "</w:t>
      </w:r>
      <w:r w:rsidR="0065529A">
        <w:rPr>
          <w:b/>
        </w:rPr>
        <w:t>complex</w:t>
      </w:r>
      <w:r w:rsidR="00A93045" w:rsidRPr="00A93045">
        <w:rPr>
          <w:b/>
        </w:rPr>
        <w:t>-books.xml</w:t>
      </w:r>
      <w:r w:rsidR="00A93045">
        <w:t xml:space="preserve">" holding a set of </w:t>
      </w:r>
      <w:r w:rsidR="00A93045" w:rsidRPr="0065529A">
        <w:rPr>
          <w:b/>
        </w:rPr>
        <w:t xml:space="preserve">books </w:t>
      </w:r>
      <w:r w:rsidR="0065529A" w:rsidRPr="0065529A">
        <w:rPr>
          <w:b/>
        </w:rPr>
        <w:t xml:space="preserve">with </w:t>
      </w:r>
      <w:r w:rsidR="0047611C">
        <w:rPr>
          <w:b/>
        </w:rPr>
        <w:t xml:space="preserve">authors and </w:t>
      </w:r>
      <w:r w:rsidR="0065529A" w:rsidRPr="0065529A">
        <w:rPr>
          <w:b/>
        </w:rPr>
        <w:t>reviews</w:t>
      </w:r>
      <w:r w:rsidR="0065529A">
        <w:t xml:space="preserve"> </w:t>
      </w:r>
      <w:r w:rsidR="00A93045">
        <w:t xml:space="preserve">in the format given below and </w:t>
      </w:r>
      <w:r w:rsidR="00A93045" w:rsidRPr="00A93045">
        <w:rPr>
          <w:b/>
        </w:rPr>
        <w:t>insert the</w:t>
      </w:r>
      <w:r w:rsidR="0065529A">
        <w:rPr>
          <w:b/>
        </w:rPr>
        <w:t>m</w:t>
      </w:r>
      <w:r w:rsidR="00A93045" w:rsidRPr="00A93045">
        <w:rPr>
          <w:b/>
        </w:rPr>
        <w:t xml:space="preserve"> </w:t>
      </w:r>
      <w:r w:rsidRPr="00A93045">
        <w:rPr>
          <w:b/>
        </w:rPr>
        <w:t xml:space="preserve">into the </w:t>
      </w:r>
      <w:r w:rsidR="00A93045" w:rsidRPr="00A93045">
        <w:rPr>
          <w:b/>
        </w:rPr>
        <w:t>database</w:t>
      </w:r>
      <w:r>
        <w:t>:</w:t>
      </w:r>
    </w:p>
    <w:tbl>
      <w:tblPr>
        <w:tblW w:w="1020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6"/>
      </w:tblGrid>
      <w:tr w:rsidR="00A93045" w:rsidRPr="008C4241" w:rsidTr="00893A12">
        <w:tc>
          <w:tcPr>
            <w:tcW w:w="10206" w:type="dxa"/>
            <w:shd w:val="clear" w:color="auto" w:fill="auto"/>
            <w:vAlign w:val="center"/>
          </w:tcPr>
          <w:p w:rsidR="00A93045" w:rsidRPr="008C4241" w:rsidRDefault="0065529A" w:rsidP="00A93045">
            <w:pPr>
              <w:spacing w:before="0" w:after="0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b/>
                <w:noProof/>
                <w:sz w:val="20"/>
                <w:szCs w:val="20"/>
              </w:rPr>
              <w:t>complex</w:t>
            </w:r>
            <w:r w:rsidR="00A93045" w:rsidRPr="008C4241">
              <w:rPr>
                <w:rFonts w:ascii="Consolas" w:hAnsi="Consolas" w:cs="Consolas"/>
                <w:b/>
                <w:noProof/>
                <w:sz w:val="20"/>
                <w:szCs w:val="20"/>
              </w:rPr>
              <w:t>-books.xml</w:t>
            </w:r>
          </w:p>
        </w:tc>
      </w:tr>
      <w:tr w:rsidR="00A93045" w:rsidRPr="008C4241" w:rsidTr="00893A12">
        <w:tc>
          <w:tcPr>
            <w:tcW w:w="10206" w:type="dxa"/>
            <w:shd w:val="clear" w:color="auto" w:fill="auto"/>
            <w:vAlign w:val="center"/>
          </w:tcPr>
          <w:p w:rsidR="00A93045" w:rsidRPr="008C4241" w:rsidRDefault="00A93045" w:rsidP="00641504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&lt;?xml version="1.0" ?&gt;</w:t>
            </w:r>
          </w:p>
          <w:p w:rsidR="00A93045" w:rsidRPr="008C4241" w:rsidRDefault="00A93045" w:rsidP="00641504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&lt;catalog&gt;</w:t>
            </w:r>
          </w:p>
          <w:p w:rsidR="00A93045" w:rsidRPr="008C4241" w:rsidRDefault="00A93045" w:rsidP="00641504">
            <w:pPr>
              <w:spacing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&lt;book&gt;</w:t>
            </w:r>
          </w:p>
          <w:p w:rsidR="005F7EC5" w:rsidRPr="008C4241" w:rsidRDefault="005F7EC5" w:rsidP="005F7EC5">
            <w:pPr>
              <w:spacing w:before="0" w:after="0"/>
              <w:ind w:left="844" w:hanging="844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&lt;title&gt;SQL Server 2008 Query Performance Tuning Distilled (Expert's Voice in SQL Server)&lt;/title&gt;</w:t>
            </w:r>
          </w:p>
          <w:p w:rsidR="00A93045" w:rsidRPr="008C4241" w:rsidRDefault="00A93045" w:rsidP="00641504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&lt;authors&gt;</w:t>
            </w:r>
          </w:p>
          <w:p w:rsidR="00A93045" w:rsidRPr="008C4241" w:rsidRDefault="00A93045" w:rsidP="00641504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  &lt;author&gt;Sajal Dam&lt;/author&gt;</w:t>
            </w:r>
          </w:p>
          <w:p w:rsidR="00A93045" w:rsidRPr="008C4241" w:rsidRDefault="00A93045" w:rsidP="00641504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  &lt;author&gt;Grant Fritchey&lt;/author&gt;</w:t>
            </w:r>
          </w:p>
          <w:p w:rsidR="00A93045" w:rsidRPr="008C4241" w:rsidRDefault="00A93045" w:rsidP="00641504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&lt;/authors&gt;</w:t>
            </w:r>
          </w:p>
          <w:p w:rsidR="008C4241" w:rsidRPr="008C4241" w:rsidRDefault="008C4241" w:rsidP="00641504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&lt;web-site&gt;http://www.amazon.com/SQL-Server-Performance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-Tuning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/dp/1430219025&lt;/web-site&gt;</w:t>
            </w:r>
          </w:p>
          <w:p w:rsidR="00A93045" w:rsidRPr="008C4241" w:rsidRDefault="00A93045" w:rsidP="00641504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&lt;reviews&gt;</w:t>
            </w:r>
          </w:p>
          <w:p w:rsidR="00A93045" w:rsidRPr="008C4241" w:rsidRDefault="00A93045" w:rsidP="00641504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  &lt;review author="Sudheer Kumar"</w:t>
            </w:r>
            <w:r w:rsidR="00311D5A">
              <w:rPr>
                <w:rFonts w:ascii="Consolas" w:hAnsi="Consolas" w:cs="Consolas"/>
                <w:noProof/>
                <w:sz w:val="20"/>
                <w:szCs w:val="20"/>
              </w:rPr>
              <w:t xml:space="preserve"> date="17-Jul-2013"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A93045" w:rsidRPr="008C4241" w:rsidRDefault="00A93045" w:rsidP="00641504">
            <w:pPr>
              <w:spacing w:before="0" w:after="0"/>
              <w:ind w:left="986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I will suggest this book for DBAs and SQL Programmers who want to know the theories behind Index and Statistics, Blocking and Deadlocking + Fragmentation.</w:t>
            </w:r>
          </w:p>
          <w:p w:rsidR="00A93045" w:rsidRPr="008C4241" w:rsidRDefault="00A93045" w:rsidP="00641504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  &lt;/review&gt;</w:t>
            </w:r>
          </w:p>
          <w:p w:rsidR="00A93045" w:rsidRPr="008C4241" w:rsidRDefault="00A93045" w:rsidP="00641504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lastRenderedPageBreak/>
              <w:t xml:space="preserve">      &lt;review</w:t>
            </w:r>
            <w:r w:rsidR="00DE487A">
              <w:rPr>
                <w:rFonts w:ascii="Consolas" w:hAnsi="Consolas" w:cs="Consolas"/>
                <w:noProof/>
                <w:sz w:val="20"/>
                <w:szCs w:val="20"/>
              </w:rPr>
              <w:t xml:space="preserve"> date="11-Aug-2003"</w:t>
            </w:r>
            <w:r w:rsidR="00DE487A"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Nice book about SQL Server.&lt;/review&gt;</w:t>
            </w:r>
          </w:p>
          <w:p w:rsidR="00A93045" w:rsidRPr="008C4241" w:rsidRDefault="00A93045" w:rsidP="00641504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  &lt;review author="Lefteris Paparakis"</w:t>
            </w:r>
            <w:r w:rsidR="00311D5A">
              <w:rPr>
                <w:rFonts w:ascii="Consolas" w:hAnsi="Consolas" w:cs="Consolas"/>
                <w:noProof/>
                <w:sz w:val="20"/>
                <w:szCs w:val="20"/>
              </w:rPr>
              <w:t xml:space="preserve"> date="</w:t>
            </w:r>
            <w:r w:rsidR="00BF5412">
              <w:rPr>
                <w:rFonts w:ascii="Consolas" w:hAnsi="Consolas" w:cs="Consolas"/>
                <w:noProof/>
                <w:sz w:val="20"/>
                <w:szCs w:val="20"/>
              </w:rPr>
              <w:t>30</w:t>
            </w:r>
            <w:r w:rsidR="00311D5A">
              <w:rPr>
                <w:rFonts w:ascii="Consolas" w:hAnsi="Consolas" w:cs="Consolas"/>
                <w:noProof/>
                <w:sz w:val="20"/>
                <w:szCs w:val="20"/>
              </w:rPr>
              <w:t>-Jan-2013"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A93045" w:rsidRPr="008C4241" w:rsidRDefault="00A93045" w:rsidP="00641504">
            <w:pPr>
              <w:spacing w:before="0" w:after="0"/>
              <w:ind w:left="986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Excellent material, a thorough analysis on MS SQL performance optimization. Book chapters are well structured with lots of examples. I enjoyed reading it a couple of times!</w:t>
            </w:r>
          </w:p>
          <w:p w:rsidR="00A93045" w:rsidRPr="008C4241" w:rsidRDefault="00A93045" w:rsidP="00641504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  &lt;/review&gt;</w:t>
            </w:r>
          </w:p>
          <w:p w:rsidR="00A93045" w:rsidRPr="008C4241" w:rsidRDefault="00A93045" w:rsidP="00641504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&lt;/reviews&gt;</w:t>
            </w:r>
          </w:p>
          <w:p w:rsidR="005F7EC5" w:rsidRPr="008C4241" w:rsidRDefault="005F7EC5" w:rsidP="005F7EC5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&lt;isbn&gt;9781430219026&lt;/isbn&gt;</w:t>
            </w:r>
          </w:p>
          <w:p w:rsidR="005F7EC5" w:rsidRPr="008C4241" w:rsidRDefault="005F7EC5" w:rsidP="005F7EC5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&lt;price&gt;35.03&lt;/price&gt;</w:t>
            </w:r>
          </w:p>
          <w:p w:rsidR="00A93045" w:rsidRDefault="00A93045" w:rsidP="00641504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&lt;/book&gt;</w:t>
            </w:r>
          </w:p>
          <w:p w:rsidR="0075798B" w:rsidRPr="008C4241" w:rsidRDefault="0075798B" w:rsidP="0075798B">
            <w:pPr>
              <w:spacing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&lt;book&gt;</w:t>
            </w:r>
          </w:p>
          <w:p w:rsidR="0075798B" w:rsidRPr="008C4241" w:rsidRDefault="0075798B" w:rsidP="0075798B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&lt;authors&gt;</w:t>
            </w:r>
          </w:p>
          <w:p w:rsidR="0075798B" w:rsidRPr="008C4241" w:rsidRDefault="0075798B" w:rsidP="0075798B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  &lt;author&gt;Ivan Vazov&lt;/author&gt;</w:t>
            </w:r>
          </w:p>
          <w:p w:rsidR="0075798B" w:rsidRPr="008C4241" w:rsidRDefault="0075798B" w:rsidP="0075798B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&lt;/authors&gt;</w:t>
            </w:r>
          </w:p>
          <w:p w:rsidR="0075798B" w:rsidRPr="008C4241" w:rsidRDefault="0075798B" w:rsidP="0075798B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&lt;title&gt;Under the Yoke&lt;/title&gt;</w:t>
            </w:r>
          </w:p>
          <w:p w:rsidR="0075798B" w:rsidRPr="008C4241" w:rsidRDefault="0075798B" w:rsidP="0075798B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&lt;isbn&gt;9789549403015&lt;/isbn&gt;</w:t>
            </w:r>
          </w:p>
          <w:p w:rsidR="0075798B" w:rsidRPr="008C4241" w:rsidRDefault="0075798B" w:rsidP="0075798B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&lt;price&gt;49.95&lt;/price&gt;</w:t>
            </w:r>
          </w:p>
          <w:p w:rsidR="0075798B" w:rsidRPr="008C4241" w:rsidRDefault="0075798B" w:rsidP="0075798B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&lt;/book&gt;</w:t>
            </w:r>
          </w:p>
          <w:p w:rsidR="00055D48" w:rsidRPr="008C4241" w:rsidRDefault="00055D48" w:rsidP="00055D48">
            <w:pPr>
              <w:spacing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&lt;book&gt;</w:t>
            </w:r>
          </w:p>
          <w:p w:rsidR="00055D48" w:rsidRPr="008C4241" w:rsidRDefault="00055D48" w:rsidP="00055D48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&lt;web-site&gt;http://www.w3schools.com/sql/&lt;/web-site&gt;</w:t>
            </w:r>
          </w:p>
          <w:p w:rsidR="00055D48" w:rsidRPr="008C4241" w:rsidRDefault="00055D48" w:rsidP="00055D48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&lt;title&gt;SQL Tutorial&lt;/title&gt;</w:t>
            </w:r>
          </w:p>
          <w:p w:rsidR="00055D48" w:rsidRDefault="00055D48" w:rsidP="00055D48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&lt;reviews&gt;</w:t>
            </w:r>
          </w:p>
          <w:p w:rsidR="00055D48" w:rsidRPr="008C4241" w:rsidRDefault="00055D48" w:rsidP="00055D48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  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&lt;review&gt;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Easy to understand tutorial. Thank you W3 Schools!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&lt;/review&gt;</w:t>
            </w:r>
          </w:p>
          <w:p w:rsidR="00055D48" w:rsidRPr="008C4241" w:rsidRDefault="00055D48" w:rsidP="00055D48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  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&lt;review</w:t>
            </w:r>
            <w:r w:rsidR="0047611C">
              <w:rPr>
                <w:rFonts w:ascii="Consolas" w:hAnsi="Consolas" w:cs="Consolas"/>
                <w:noProof/>
                <w:sz w:val="20"/>
                <w:szCs w:val="20"/>
              </w:rPr>
              <w:t xml:space="preserve"> date="22-Jan-2012"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Low-quality, don’t read this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&lt;/review&gt;</w:t>
            </w:r>
          </w:p>
          <w:p w:rsidR="00055D48" w:rsidRDefault="00055D48" w:rsidP="00055D48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&lt;/reviews&gt;</w:t>
            </w:r>
          </w:p>
          <w:p w:rsidR="00055D48" w:rsidRPr="008C4241" w:rsidRDefault="00055D48" w:rsidP="00055D48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&lt;/book&gt;</w:t>
            </w:r>
          </w:p>
          <w:p w:rsidR="005F7EC5" w:rsidRPr="008C4241" w:rsidRDefault="005F7EC5" w:rsidP="005F7EC5">
            <w:pPr>
              <w:spacing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&lt;book&gt;</w:t>
            </w:r>
          </w:p>
          <w:p w:rsidR="005F7EC5" w:rsidRDefault="005F7EC5" w:rsidP="005F7EC5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&lt;title&gt;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XML: A Deep Understanding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&lt;/title&gt;</w:t>
            </w:r>
          </w:p>
          <w:p w:rsidR="005F7EC5" w:rsidRDefault="005F7EC5" w:rsidP="005F7EC5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&lt;authors&gt;</w:t>
            </w:r>
          </w:p>
          <w:p w:rsidR="005F7EC5" w:rsidRDefault="005F7EC5" w:rsidP="005F7EC5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  &lt;author&gt;</w:t>
            </w:r>
            <w:r w:rsidRPr="005F7EC5">
              <w:rPr>
                <w:rFonts w:ascii="Consolas" w:hAnsi="Consolas" w:cs="Consolas"/>
                <w:noProof/>
                <w:sz w:val="20"/>
                <w:szCs w:val="20"/>
              </w:rPr>
              <w:t>John Shirrell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&lt;/author&gt;</w:t>
            </w:r>
          </w:p>
          <w:p w:rsidR="005F7EC5" w:rsidRPr="008C4241" w:rsidRDefault="005F7EC5" w:rsidP="005F7EC5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&lt;/authors&gt;</w:t>
            </w:r>
          </w:p>
          <w:p w:rsidR="005F7EC5" w:rsidRPr="008C4241" w:rsidRDefault="005F7EC5" w:rsidP="005F7EC5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&lt;web-site&gt;</w:t>
            </w:r>
            <w:r w:rsidRPr="005F7EC5">
              <w:rPr>
                <w:rFonts w:ascii="Consolas" w:hAnsi="Consolas" w:cs="Consolas"/>
                <w:noProof/>
                <w:sz w:val="20"/>
                <w:szCs w:val="20"/>
              </w:rPr>
              <w:t>http://www.xmlbook.info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&lt;/web-site&gt;</w:t>
            </w:r>
          </w:p>
          <w:p w:rsidR="005F7EC5" w:rsidRDefault="005F7EC5" w:rsidP="005F7EC5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&lt;reviews&gt;</w:t>
            </w:r>
          </w:p>
          <w:p w:rsidR="005F7EC5" w:rsidRPr="008C4241" w:rsidRDefault="005F7EC5" w:rsidP="005F7EC5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  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&lt;review</w:t>
            </w:r>
            <w:r w:rsidR="0047611C">
              <w:rPr>
                <w:rFonts w:ascii="Consolas" w:hAnsi="Consolas" w:cs="Consolas"/>
                <w:noProof/>
                <w:sz w:val="20"/>
                <w:szCs w:val="20"/>
              </w:rPr>
              <w:t xml:space="preserve"> date="3-Nov-2011"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  <w:r w:rsidR="009240E6">
              <w:rPr>
                <w:rFonts w:ascii="Consolas" w:hAnsi="Consolas" w:cs="Consolas"/>
                <w:noProof/>
                <w:sz w:val="20"/>
                <w:szCs w:val="20"/>
              </w:rPr>
              <w:t>Free e-book on XML and other XML standards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&lt;/review&gt;</w:t>
            </w:r>
          </w:p>
          <w:p w:rsidR="00C311F7" w:rsidRPr="008C4241" w:rsidRDefault="00C311F7" w:rsidP="00C311F7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  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&lt;review&gt;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Outdated. Written in 1999, useless today…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&lt;/review&gt;</w:t>
            </w:r>
          </w:p>
          <w:p w:rsidR="00C311F7" w:rsidRPr="008C4241" w:rsidRDefault="00C311F7" w:rsidP="00C311F7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  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&lt;review&gt;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Better learn XML at W3 Schools: </w:t>
            </w:r>
            <w:r w:rsidRPr="00C311F7">
              <w:rPr>
                <w:rFonts w:ascii="Consolas" w:hAnsi="Consolas" w:cs="Consolas"/>
                <w:noProof/>
                <w:sz w:val="20"/>
                <w:szCs w:val="20"/>
              </w:rPr>
              <w:t>http://www.w3schools.com/xml/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&lt;/review&gt;</w:t>
            </w:r>
          </w:p>
          <w:p w:rsidR="005F7EC5" w:rsidRDefault="005F7EC5" w:rsidP="005F7EC5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&lt;/reviews&gt;</w:t>
            </w:r>
          </w:p>
          <w:p w:rsidR="005F7EC5" w:rsidRPr="008C4241" w:rsidRDefault="005F7EC5" w:rsidP="005F7EC5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&lt;/book&gt;</w:t>
            </w:r>
          </w:p>
          <w:p w:rsidR="00A93045" w:rsidRPr="008C4241" w:rsidRDefault="00A93045" w:rsidP="00B37459">
            <w:pPr>
              <w:spacing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&lt;/catalog&gt;</w:t>
            </w:r>
          </w:p>
        </w:tc>
      </w:tr>
    </w:tbl>
    <w:p w:rsidR="002D6E61" w:rsidRDefault="005F7EC5" w:rsidP="005F7EC5">
      <w:pPr>
        <w:spacing w:before="60" w:after="0"/>
        <w:rPr>
          <w:szCs w:val="22"/>
        </w:rPr>
      </w:pPr>
      <w:r>
        <w:rPr>
          <w:szCs w:val="22"/>
        </w:rPr>
        <w:lastRenderedPageBreak/>
        <w:t xml:space="preserve">You should </w:t>
      </w:r>
      <w:r w:rsidRPr="008E46CB">
        <w:rPr>
          <w:b/>
          <w:szCs w:val="22"/>
        </w:rPr>
        <w:t>parse the XML</w:t>
      </w:r>
      <w:r>
        <w:rPr>
          <w:szCs w:val="22"/>
        </w:rPr>
        <w:t xml:space="preserve"> and throw an exception in case of required element</w:t>
      </w:r>
      <w:r>
        <w:rPr>
          <w:szCs w:val="22"/>
          <w:lang w:val="bg-BG"/>
        </w:rPr>
        <w:t xml:space="preserve"> </w:t>
      </w:r>
      <w:r>
        <w:rPr>
          <w:szCs w:val="22"/>
        </w:rPr>
        <w:t xml:space="preserve">is missing or the XML is incorrect. Note </w:t>
      </w:r>
      <w:r w:rsidR="00552346">
        <w:rPr>
          <w:szCs w:val="22"/>
        </w:rPr>
        <w:t>that in th</w:t>
      </w:r>
      <w:r w:rsidR="007D1D1C">
        <w:rPr>
          <w:szCs w:val="22"/>
        </w:rPr>
        <w:t>e</w:t>
      </w:r>
      <w:r w:rsidR="00552346">
        <w:rPr>
          <w:szCs w:val="22"/>
        </w:rPr>
        <w:t xml:space="preserve"> </w:t>
      </w:r>
      <w:r w:rsidR="007D1D1C" w:rsidRPr="007D1D1C">
        <w:rPr>
          <w:b/>
          <w:szCs w:val="22"/>
        </w:rPr>
        <w:t>&lt;books&gt;</w:t>
      </w:r>
      <w:r w:rsidR="007D1D1C">
        <w:rPr>
          <w:szCs w:val="22"/>
        </w:rPr>
        <w:t xml:space="preserve"> tag only</w:t>
      </w:r>
      <w:r>
        <w:rPr>
          <w:szCs w:val="22"/>
        </w:rPr>
        <w:t xml:space="preserve"> the </w:t>
      </w:r>
      <w:r w:rsidRPr="0075798B">
        <w:rPr>
          <w:b/>
          <w:szCs w:val="22"/>
        </w:rPr>
        <w:t>title is mandatory</w:t>
      </w:r>
      <w:r>
        <w:rPr>
          <w:szCs w:val="22"/>
        </w:rPr>
        <w:t xml:space="preserve"> element, while ISBN, price, web site, authors and reviews are </w:t>
      </w:r>
      <w:r w:rsidRPr="00552346">
        <w:rPr>
          <w:b/>
          <w:szCs w:val="22"/>
        </w:rPr>
        <w:t>optional</w:t>
      </w:r>
      <w:r>
        <w:rPr>
          <w:szCs w:val="22"/>
        </w:rPr>
        <w:t>.</w:t>
      </w:r>
    </w:p>
    <w:p w:rsidR="0047611C" w:rsidRDefault="0047611C" w:rsidP="005F7EC5">
      <w:pPr>
        <w:spacing w:before="60" w:after="0"/>
        <w:rPr>
          <w:szCs w:val="22"/>
        </w:rPr>
      </w:pPr>
      <w:r>
        <w:rPr>
          <w:szCs w:val="22"/>
        </w:rPr>
        <w:t xml:space="preserve">Reviews may have optionally author and date. The </w:t>
      </w:r>
      <w:r w:rsidRPr="002D6E61">
        <w:rPr>
          <w:b/>
          <w:szCs w:val="22"/>
        </w:rPr>
        <w:t>date</w:t>
      </w:r>
      <w:r>
        <w:rPr>
          <w:szCs w:val="22"/>
        </w:rPr>
        <w:t xml:space="preserve"> always come</w:t>
      </w:r>
      <w:r w:rsidR="007D1D1C">
        <w:rPr>
          <w:szCs w:val="22"/>
        </w:rPr>
        <w:t>s</w:t>
      </w:r>
      <w:r>
        <w:rPr>
          <w:szCs w:val="22"/>
        </w:rPr>
        <w:t xml:space="preserve"> in </w:t>
      </w:r>
      <w:r w:rsidR="007D1D1C">
        <w:rPr>
          <w:szCs w:val="22"/>
        </w:rPr>
        <w:t xml:space="preserve">the </w:t>
      </w:r>
      <w:r>
        <w:rPr>
          <w:szCs w:val="22"/>
        </w:rPr>
        <w:t xml:space="preserve">format </w:t>
      </w:r>
      <w:r>
        <w:rPr>
          <w:noProof/>
          <w:szCs w:val="22"/>
        </w:rPr>
        <w:t>"</w:t>
      </w:r>
      <w:r w:rsidRPr="0047611C">
        <w:rPr>
          <w:b/>
          <w:noProof/>
          <w:szCs w:val="22"/>
        </w:rPr>
        <w:t>d-MMM-yyyy</w:t>
      </w:r>
      <w:r>
        <w:rPr>
          <w:noProof/>
          <w:szCs w:val="22"/>
        </w:rPr>
        <w:t>"</w:t>
      </w:r>
      <w:r>
        <w:rPr>
          <w:szCs w:val="22"/>
        </w:rPr>
        <w:t xml:space="preserve"> (day + English month in 3 letters + year), e.g. "</w:t>
      </w:r>
      <w:r w:rsidRPr="0047611C">
        <w:rPr>
          <w:szCs w:val="22"/>
        </w:rPr>
        <w:t>22-Jan-2013</w:t>
      </w:r>
      <w:r>
        <w:rPr>
          <w:szCs w:val="22"/>
        </w:rPr>
        <w:t>"</w:t>
      </w:r>
      <w:r w:rsidR="002D6E61">
        <w:rPr>
          <w:szCs w:val="22"/>
        </w:rPr>
        <w:t xml:space="preserve"> and</w:t>
      </w:r>
      <w:r>
        <w:rPr>
          <w:szCs w:val="22"/>
        </w:rPr>
        <w:t xml:space="preserve"> "3</w:t>
      </w:r>
      <w:r w:rsidRPr="0047611C">
        <w:rPr>
          <w:szCs w:val="22"/>
        </w:rPr>
        <w:t>-</w:t>
      </w:r>
      <w:r>
        <w:rPr>
          <w:szCs w:val="22"/>
        </w:rPr>
        <w:t>Dec</w:t>
      </w:r>
      <w:r w:rsidRPr="0047611C">
        <w:rPr>
          <w:szCs w:val="22"/>
        </w:rPr>
        <w:t>-</w:t>
      </w:r>
      <w:r>
        <w:rPr>
          <w:szCs w:val="22"/>
        </w:rPr>
        <w:t>1976".</w:t>
      </w:r>
      <w:r w:rsidR="002D6E61">
        <w:rPr>
          <w:szCs w:val="22"/>
        </w:rPr>
        <w:t xml:space="preserve"> If the date is missing, assign the current date for the review.</w:t>
      </w:r>
    </w:p>
    <w:p w:rsidR="005F7EC5" w:rsidRDefault="005F7EC5" w:rsidP="005F7EC5">
      <w:pPr>
        <w:spacing w:before="60" w:after="0"/>
        <w:rPr>
          <w:szCs w:val="22"/>
        </w:rPr>
      </w:pPr>
      <w:r>
        <w:rPr>
          <w:szCs w:val="22"/>
        </w:rPr>
        <w:t xml:space="preserve">The size of the XML file will be less than </w:t>
      </w:r>
      <w:r w:rsidRPr="0011026F">
        <w:rPr>
          <w:b/>
          <w:szCs w:val="22"/>
        </w:rPr>
        <w:t>10 MB</w:t>
      </w:r>
      <w:r>
        <w:rPr>
          <w:szCs w:val="22"/>
        </w:rPr>
        <w:t>. The decimal separator in the price is "</w:t>
      </w:r>
      <w:r w:rsidRPr="001F0DB5">
        <w:rPr>
          <w:rFonts w:ascii="Consolas" w:hAnsi="Consolas" w:cs="Consolas"/>
          <w:b/>
          <w:szCs w:val="22"/>
        </w:rPr>
        <w:t>.</w:t>
      </w:r>
      <w:r>
        <w:rPr>
          <w:szCs w:val="22"/>
        </w:rPr>
        <w:t xml:space="preserve">" </w:t>
      </w:r>
      <w:r>
        <w:rPr>
          <w:noProof/>
          <w:szCs w:val="22"/>
        </w:rPr>
        <w:t>(dot).</w:t>
      </w:r>
    </w:p>
    <w:p w:rsidR="00552346" w:rsidRPr="00995F7D" w:rsidRDefault="00552346" w:rsidP="00552346">
      <w:pPr>
        <w:rPr>
          <w:szCs w:val="22"/>
        </w:rPr>
      </w:pPr>
      <w:r>
        <w:t>* You are free to use an XML parser by choice (or to parse the XML without using a parser).</w:t>
      </w:r>
    </w:p>
    <w:p w:rsidR="005F7EC5" w:rsidRDefault="007657A8" w:rsidP="005F7EC5">
      <w:pPr>
        <w:spacing w:before="0"/>
        <w:jc w:val="right"/>
      </w:pPr>
      <w:r>
        <w:rPr>
          <w:szCs w:val="22"/>
        </w:rPr>
        <w:t>5</w:t>
      </w:r>
      <w:r w:rsidR="005F7EC5">
        <w:rPr>
          <w:szCs w:val="22"/>
        </w:rPr>
        <w:t xml:space="preserve"> score</w:t>
      </w:r>
      <w:r w:rsidR="00C407A3">
        <w:rPr>
          <w:szCs w:val="22"/>
        </w:rPr>
        <w:t xml:space="preserve"> (optional)</w:t>
      </w:r>
    </w:p>
    <w:p w:rsidR="005F7EC5" w:rsidRDefault="005F7EC5" w:rsidP="005F7EC5">
      <w:pPr>
        <w:spacing w:before="60" w:after="0"/>
        <w:rPr>
          <w:szCs w:val="22"/>
        </w:rPr>
      </w:pPr>
      <w:r>
        <w:rPr>
          <w:szCs w:val="22"/>
        </w:rPr>
        <w:lastRenderedPageBreak/>
        <w:t xml:space="preserve">You should correctly </w:t>
      </w:r>
      <w:r>
        <w:rPr>
          <w:b/>
          <w:szCs w:val="22"/>
        </w:rPr>
        <w:t>import</w:t>
      </w:r>
      <w:r w:rsidRPr="008E46CB">
        <w:rPr>
          <w:b/>
          <w:szCs w:val="22"/>
        </w:rPr>
        <w:t xml:space="preserve"> the </w:t>
      </w:r>
      <w:r>
        <w:rPr>
          <w:b/>
          <w:szCs w:val="22"/>
        </w:rPr>
        <w:t>books</w:t>
      </w:r>
      <w:r w:rsidR="006E192E">
        <w:rPr>
          <w:b/>
          <w:szCs w:val="22"/>
        </w:rPr>
        <w:t>,</w:t>
      </w:r>
      <w:r w:rsidRPr="008E46CB">
        <w:rPr>
          <w:b/>
          <w:szCs w:val="22"/>
        </w:rPr>
        <w:t xml:space="preserve"> </w:t>
      </w:r>
      <w:r>
        <w:rPr>
          <w:b/>
          <w:szCs w:val="22"/>
        </w:rPr>
        <w:t>authors</w:t>
      </w:r>
      <w:r w:rsidRPr="008E46CB">
        <w:rPr>
          <w:b/>
          <w:szCs w:val="22"/>
        </w:rPr>
        <w:t xml:space="preserve"> </w:t>
      </w:r>
      <w:r w:rsidR="006E192E">
        <w:rPr>
          <w:b/>
          <w:szCs w:val="22"/>
        </w:rPr>
        <w:t xml:space="preserve">and reviews </w:t>
      </w:r>
      <w:r w:rsidRPr="008E46CB">
        <w:rPr>
          <w:b/>
          <w:szCs w:val="22"/>
        </w:rPr>
        <w:t>in</w:t>
      </w:r>
      <w:r>
        <w:rPr>
          <w:b/>
          <w:szCs w:val="22"/>
        </w:rPr>
        <w:t>to</w:t>
      </w:r>
      <w:r w:rsidRPr="008E46CB">
        <w:rPr>
          <w:b/>
          <w:szCs w:val="22"/>
        </w:rPr>
        <w:t xml:space="preserve"> the DB</w:t>
      </w:r>
      <w:r>
        <w:rPr>
          <w:szCs w:val="22"/>
        </w:rPr>
        <w:t>. Keep in mind that the authors are unique. If some author already exists in the database, it should be reus</w:t>
      </w:r>
      <w:r w:rsidR="00545A77">
        <w:rPr>
          <w:szCs w:val="22"/>
        </w:rPr>
        <w:t>ed (no duplicates are allowed).</w:t>
      </w:r>
    </w:p>
    <w:p w:rsidR="005F7EC5" w:rsidRDefault="005F7EC5" w:rsidP="005F7EC5">
      <w:pPr>
        <w:rPr>
          <w:szCs w:val="22"/>
        </w:rPr>
      </w:pPr>
      <w:r>
        <w:t>* You are free to use an ORM framework by choice (in code first or database first approach) or plain ADO.NET.</w:t>
      </w:r>
    </w:p>
    <w:p w:rsidR="000337AD" w:rsidRDefault="007657A8" w:rsidP="005F7EC5">
      <w:pPr>
        <w:spacing w:before="0"/>
        <w:jc w:val="right"/>
        <w:rPr>
          <w:szCs w:val="22"/>
        </w:rPr>
      </w:pPr>
      <w:r>
        <w:rPr>
          <w:szCs w:val="22"/>
        </w:rPr>
        <w:t>7</w:t>
      </w:r>
      <w:r w:rsidR="005F7EC5">
        <w:rPr>
          <w:szCs w:val="22"/>
        </w:rPr>
        <w:t xml:space="preserve"> score</w:t>
      </w:r>
      <w:r w:rsidR="00C407A3">
        <w:rPr>
          <w:szCs w:val="22"/>
        </w:rPr>
        <w:t xml:space="preserve"> (optional)</w:t>
      </w:r>
    </w:p>
    <w:p w:rsidR="007657A8" w:rsidRDefault="007657A8" w:rsidP="007657A8">
      <w:pPr>
        <w:spacing w:before="60" w:after="0"/>
        <w:rPr>
          <w:szCs w:val="22"/>
        </w:rPr>
      </w:pPr>
      <w:r w:rsidRPr="007657A8">
        <w:rPr>
          <w:b/>
          <w:szCs w:val="22"/>
        </w:rPr>
        <w:t xml:space="preserve">Inserting a book </w:t>
      </w:r>
      <w:r w:rsidR="0082576A">
        <w:rPr>
          <w:b/>
          <w:szCs w:val="22"/>
        </w:rPr>
        <w:t>should be</w:t>
      </w:r>
      <w:r>
        <w:rPr>
          <w:b/>
          <w:szCs w:val="22"/>
        </w:rPr>
        <w:t xml:space="preserve"> atomic operation</w:t>
      </w:r>
      <w:r w:rsidRPr="007657A8">
        <w:rPr>
          <w:szCs w:val="22"/>
        </w:rPr>
        <w:t xml:space="preserve"> (it should be completed entirely and </w:t>
      </w:r>
      <w:r>
        <w:rPr>
          <w:szCs w:val="22"/>
        </w:rPr>
        <w:t>in case of a problem</w:t>
      </w:r>
      <w:r w:rsidRPr="007657A8">
        <w:rPr>
          <w:szCs w:val="22"/>
        </w:rPr>
        <w:t xml:space="preserve"> partial results should not be </w:t>
      </w:r>
      <w:r>
        <w:rPr>
          <w:szCs w:val="22"/>
        </w:rPr>
        <w:t xml:space="preserve">inserted in the database). For example: if we have 7 books in the XML and the first 5 books are correct </w:t>
      </w:r>
      <w:r w:rsidR="0082576A">
        <w:rPr>
          <w:szCs w:val="22"/>
        </w:rPr>
        <w:t>but</w:t>
      </w:r>
      <w:r>
        <w:rPr>
          <w:szCs w:val="22"/>
        </w:rPr>
        <w:t xml:space="preserve"> the 6</w:t>
      </w:r>
      <w:r w:rsidRPr="007657A8">
        <w:rPr>
          <w:szCs w:val="22"/>
          <w:vertAlign w:val="superscript"/>
        </w:rPr>
        <w:t>th</w:t>
      </w:r>
      <w:r>
        <w:rPr>
          <w:szCs w:val="22"/>
        </w:rPr>
        <w:t xml:space="preserve"> book has an error (e.g. too long web site URL), as a result of the import the first 5 books should be imported, and the last 2 books should be entirely skipped and it is incorrect to</w:t>
      </w:r>
      <w:r w:rsidR="0082576A">
        <w:rPr>
          <w:szCs w:val="22"/>
        </w:rPr>
        <w:t xml:space="preserve"> have</w:t>
      </w:r>
      <w:r>
        <w:rPr>
          <w:szCs w:val="22"/>
        </w:rPr>
        <w:t xml:space="preserve"> partially import</w:t>
      </w:r>
      <w:r w:rsidR="0082576A">
        <w:rPr>
          <w:szCs w:val="22"/>
        </w:rPr>
        <w:t xml:space="preserve">ed pieces of the </w:t>
      </w:r>
      <w:r>
        <w:rPr>
          <w:szCs w:val="22"/>
        </w:rPr>
        <w:t>6</w:t>
      </w:r>
      <w:r w:rsidRPr="007657A8">
        <w:rPr>
          <w:szCs w:val="22"/>
          <w:vertAlign w:val="superscript"/>
        </w:rPr>
        <w:t>th</w:t>
      </w:r>
      <w:r>
        <w:rPr>
          <w:szCs w:val="22"/>
        </w:rPr>
        <w:t xml:space="preserve"> book</w:t>
      </w:r>
      <w:r w:rsidR="0082576A">
        <w:rPr>
          <w:szCs w:val="22"/>
        </w:rPr>
        <w:t xml:space="preserve"> in the database</w:t>
      </w:r>
      <w:r>
        <w:rPr>
          <w:szCs w:val="22"/>
        </w:rPr>
        <w:t>.</w:t>
      </w:r>
    </w:p>
    <w:p w:rsidR="007657A8" w:rsidRDefault="007657A8" w:rsidP="00B60871">
      <w:pPr>
        <w:spacing w:after="0"/>
        <w:jc w:val="right"/>
        <w:rPr>
          <w:szCs w:val="22"/>
        </w:rPr>
      </w:pPr>
      <w:r>
        <w:rPr>
          <w:szCs w:val="22"/>
        </w:rPr>
        <w:t>3 score (optional)</w:t>
      </w:r>
    </w:p>
    <w:p w:rsidR="000337AD" w:rsidRPr="007B3C5D" w:rsidRDefault="00730ADF" w:rsidP="000337AD">
      <w:pPr>
        <w:pStyle w:val="Heading3"/>
        <w:numPr>
          <w:ilvl w:val="0"/>
          <w:numId w:val="10"/>
        </w:numPr>
        <w:tabs>
          <w:tab w:val="left" w:pos="1276"/>
        </w:tabs>
        <w:spacing w:after="120"/>
        <w:jc w:val="left"/>
      </w:pPr>
      <w:r>
        <w:t xml:space="preserve">Simple </w:t>
      </w:r>
      <w:r w:rsidR="000337AD">
        <w:t>Search</w:t>
      </w:r>
      <w:r>
        <w:t xml:space="preserve"> for</w:t>
      </w:r>
      <w:r w:rsidR="000337AD">
        <w:t xml:space="preserve"> Books</w:t>
      </w:r>
    </w:p>
    <w:p w:rsidR="00730ADF" w:rsidRDefault="003F103E" w:rsidP="00730ADF">
      <w:r>
        <w:t xml:space="preserve">Write </w:t>
      </w:r>
      <w:r w:rsidR="00730ADF">
        <w:t xml:space="preserve">a </w:t>
      </w:r>
      <w:r w:rsidR="00730ADF" w:rsidRPr="00730ADF">
        <w:rPr>
          <w:b/>
        </w:rPr>
        <w:t>C# program</w:t>
      </w:r>
      <w:r w:rsidR="00730ADF">
        <w:t xml:space="preserve"> for </w:t>
      </w:r>
      <w:r w:rsidR="00730ADF" w:rsidRPr="00730ADF">
        <w:rPr>
          <w:b/>
        </w:rPr>
        <w:t>searching for a book</w:t>
      </w:r>
      <w:r w:rsidR="00730ADF">
        <w:t xml:space="preserve"> by title, author or ISBN or any combination of them given as XML document in the following format:</w:t>
      </w:r>
    </w:p>
    <w:tbl>
      <w:tblPr>
        <w:tblW w:w="1020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6"/>
      </w:tblGrid>
      <w:tr w:rsidR="00730ADF" w:rsidRPr="008C4241" w:rsidTr="00893A12">
        <w:tc>
          <w:tcPr>
            <w:tcW w:w="10206" w:type="dxa"/>
            <w:shd w:val="clear" w:color="auto" w:fill="auto"/>
            <w:vAlign w:val="center"/>
          </w:tcPr>
          <w:p w:rsidR="00730ADF" w:rsidRPr="008C4241" w:rsidRDefault="00730ADF" w:rsidP="00730ADF">
            <w:pPr>
              <w:spacing w:before="0" w:after="0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b/>
                <w:noProof/>
                <w:sz w:val="20"/>
                <w:szCs w:val="20"/>
              </w:rPr>
              <w:t>simple-</w:t>
            </w: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query</w:t>
            </w:r>
            <w:r w:rsidRPr="008C4241">
              <w:rPr>
                <w:rFonts w:ascii="Consolas" w:hAnsi="Consolas" w:cs="Consolas"/>
                <w:b/>
                <w:noProof/>
                <w:sz w:val="20"/>
                <w:szCs w:val="20"/>
              </w:rPr>
              <w:t>.xml</w:t>
            </w:r>
          </w:p>
        </w:tc>
      </w:tr>
      <w:tr w:rsidR="00730ADF" w:rsidRPr="008C4241" w:rsidTr="00893A12">
        <w:tc>
          <w:tcPr>
            <w:tcW w:w="10206" w:type="dxa"/>
            <w:shd w:val="clear" w:color="auto" w:fill="auto"/>
            <w:vAlign w:val="center"/>
          </w:tcPr>
          <w:p w:rsidR="00730ADF" w:rsidRPr="008C4241" w:rsidRDefault="00730ADF" w:rsidP="00D85ACC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&lt;?xml version="1.0" ?&gt;</w:t>
            </w:r>
          </w:p>
          <w:p w:rsidR="00730ADF" w:rsidRPr="008C4241" w:rsidRDefault="00730ADF" w:rsidP="00D85ACC">
            <w:pPr>
              <w:spacing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query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730ADF" w:rsidRPr="008C4241" w:rsidRDefault="00730ADF" w:rsidP="00D85ACC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&lt;title&gt;Under the Yoke&lt;/title&gt;</w:t>
            </w:r>
          </w:p>
          <w:p w:rsidR="00730ADF" w:rsidRPr="008C4241" w:rsidRDefault="00730ADF" w:rsidP="00730ADF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&lt;author&gt;Ivan Vazov&lt;/author&gt;</w:t>
            </w:r>
          </w:p>
          <w:p w:rsidR="00730ADF" w:rsidRPr="008C4241" w:rsidRDefault="00730ADF" w:rsidP="00D85ACC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&lt;isbn&gt;9789549403015&lt;/isbn&gt;</w:t>
            </w:r>
          </w:p>
          <w:p w:rsidR="00730ADF" w:rsidRPr="008C4241" w:rsidRDefault="00730ADF" w:rsidP="00730ADF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query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</w:tc>
      </w:tr>
    </w:tbl>
    <w:p w:rsidR="003F103E" w:rsidRDefault="003F103E" w:rsidP="00730ADF">
      <w:r>
        <w:t>Another example:</w:t>
      </w:r>
    </w:p>
    <w:tbl>
      <w:tblPr>
        <w:tblW w:w="1020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6"/>
      </w:tblGrid>
      <w:tr w:rsidR="003F103E" w:rsidRPr="008C4241" w:rsidTr="00893A12">
        <w:tc>
          <w:tcPr>
            <w:tcW w:w="10206" w:type="dxa"/>
            <w:shd w:val="clear" w:color="auto" w:fill="auto"/>
            <w:vAlign w:val="center"/>
          </w:tcPr>
          <w:p w:rsidR="003F103E" w:rsidRPr="008C4241" w:rsidRDefault="003F103E" w:rsidP="00D85ACC">
            <w:pPr>
              <w:spacing w:before="0" w:after="0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b/>
                <w:noProof/>
                <w:sz w:val="20"/>
                <w:szCs w:val="20"/>
              </w:rPr>
              <w:t>simple-</w:t>
            </w: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query</w:t>
            </w:r>
            <w:r w:rsidRPr="008C4241">
              <w:rPr>
                <w:rFonts w:ascii="Consolas" w:hAnsi="Consolas" w:cs="Consolas"/>
                <w:b/>
                <w:noProof/>
                <w:sz w:val="20"/>
                <w:szCs w:val="20"/>
              </w:rPr>
              <w:t>.xml</w:t>
            </w:r>
          </w:p>
        </w:tc>
      </w:tr>
      <w:tr w:rsidR="003F103E" w:rsidRPr="008C4241" w:rsidTr="00893A12">
        <w:tc>
          <w:tcPr>
            <w:tcW w:w="10206" w:type="dxa"/>
            <w:shd w:val="clear" w:color="auto" w:fill="auto"/>
            <w:vAlign w:val="center"/>
          </w:tcPr>
          <w:p w:rsidR="003F103E" w:rsidRPr="008C4241" w:rsidRDefault="003F103E" w:rsidP="00D85ACC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&lt;?xml version="1.0" ?&gt;</w:t>
            </w:r>
          </w:p>
          <w:p w:rsidR="003F103E" w:rsidRPr="008C4241" w:rsidRDefault="003F103E" w:rsidP="00D85ACC">
            <w:pPr>
              <w:spacing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query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3F103E" w:rsidRPr="008C4241" w:rsidRDefault="003F103E" w:rsidP="00D85ACC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&lt;author&gt;Ivan Vazov&lt;/author&gt;</w:t>
            </w:r>
          </w:p>
          <w:p w:rsidR="003F103E" w:rsidRPr="008C4241" w:rsidRDefault="003F103E" w:rsidP="00D85ACC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query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</w:tc>
      </w:tr>
    </w:tbl>
    <w:p w:rsidR="00730ADF" w:rsidRDefault="00730ADF" w:rsidP="00730ADF">
      <w:r>
        <w:t xml:space="preserve">Note that </w:t>
      </w:r>
      <w:r w:rsidRPr="003F103E">
        <w:rPr>
          <w:b/>
        </w:rPr>
        <w:t>any of the search criteria could be missing</w:t>
      </w:r>
      <w:r>
        <w:t xml:space="preserve"> (even </w:t>
      </w:r>
      <w:r w:rsidR="00BB6962">
        <w:t>all of them</w:t>
      </w:r>
      <w:r>
        <w:t>).</w:t>
      </w:r>
      <w:r w:rsidR="003F103E">
        <w:t xml:space="preserve"> The searching performs </w:t>
      </w:r>
      <w:r w:rsidR="003F103E" w:rsidRPr="003F103E">
        <w:rPr>
          <w:b/>
        </w:rPr>
        <w:t>case-insensitive exact-match</w:t>
      </w:r>
      <w:r w:rsidR="00BB6962">
        <w:rPr>
          <w:b/>
        </w:rPr>
        <w:t>ing</w:t>
      </w:r>
      <w:r w:rsidR="003F103E">
        <w:t>.</w:t>
      </w:r>
      <w:r w:rsidR="00487747">
        <w:t xml:space="preserve"> This means that </w:t>
      </w:r>
      <w:r w:rsidR="00487747">
        <w:rPr>
          <w:noProof/>
        </w:rPr>
        <w:t>"IvaN vaZoV"</w:t>
      </w:r>
      <w:r w:rsidR="00487747">
        <w:t xml:space="preserve"> will match "</w:t>
      </w:r>
      <w:r w:rsidR="00487747">
        <w:rPr>
          <w:noProof/>
        </w:rPr>
        <w:t>Ivan Vazov</w:t>
      </w:r>
      <w:r w:rsidR="00487747">
        <w:t xml:space="preserve">" while just "Ivan" or just </w:t>
      </w:r>
      <w:r w:rsidR="00487747">
        <w:rPr>
          <w:noProof/>
        </w:rPr>
        <w:t>"Vazov"</w:t>
      </w:r>
      <w:r w:rsidR="00487747">
        <w:t xml:space="preserve"> will not match it.</w:t>
      </w:r>
      <w:r w:rsidR="00BB6962">
        <w:t xml:space="preserve"> The searching uses </w:t>
      </w:r>
      <w:r w:rsidR="00BB6962" w:rsidRPr="00BB6962">
        <w:rPr>
          <w:b/>
        </w:rPr>
        <w:t>"and"</w:t>
      </w:r>
      <w:r w:rsidR="00BB6962">
        <w:rPr>
          <w:b/>
        </w:rPr>
        <w:t xml:space="preserve"> </w:t>
      </w:r>
      <w:r w:rsidR="00BB6962" w:rsidRPr="00BB6962">
        <w:rPr>
          <w:b/>
        </w:rPr>
        <w:t>semantics</w:t>
      </w:r>
      <w:r w:rsidR="00BB6962">
        <w:t xml:space="preserve"> (all search criteria apply in the same time).</w:t>
      </w:r>
    </w:p>
    <w:p w:rsidR="003F103E" w:rsidRDefault="003F103E" w:rsidP="003F103E">
      <w:r>
        <w:t xml:space="preserve">The result should be printed </w:t>
      </w:r>
      <w:r w:rsidR="00BB07B6">
        <w:t>at</w:t>
      </w:r>
      <w:r>
        <w:t xml:space="preserve"> the console as a list of book titles in </w:t>
      </w:r>
      <w:r w:rsidRPr="00D37523">
        <w:rPr>
          <w:b/>
        </w:rPr>
        <w:t>alphabetical order</w:t>
      </w:r>
      <w:r w:rsidR="00BB07B6">
        <w:t>, along with the review count for each book in the following format</w:t>
      </w:r>
      <w:r w:rsidR="00EB1B36">
        <w:t>:</w:t>
      </w:r>
    </w:p>
    <w:tbl>
      <w:tblPr>
        <w:tblW w:w="1020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6"/>
      </w:tblGrid>
      <w:tr w:rsidR="003F103E" w:rsidRPr="00BF5412" w:rsidTr="00893A12">
        <w:tc>
          <w:tcPr>
            <w:tcW w:w="10206" w:type="dxa"/>
            <w:shd w:val="clear" w:color="auto" w:fill="auto"/>
            <w:vAlign w:val="center"/>
          </w:tcPr>
          <w:p w:rsidR="00BB07B6" w:rsidRPr="00BF5412" w:rsidRDefault="00BB07B6" w:rsidP="00FC66D5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BF5412">
              <w:rPr>
                <w:rFonts w:ascii="Consolas" w:hAnsi="Consolas" w:cs="Consolas"/>
                <w:noProof/>
                <w:sz w:val="20"/>
                <w:szCs w:val="20"/>
              </w:rPr>
              <w:t>2 books found:</w:t>
            </w:r>
          </w:p>
          <w:p w:rsidR="00FC66D5" w:rsidRPr="00BF5412" w:rsidRDefault="00FC66D5" w:rsidP="00FC66D5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BF5412">
              <w:rPr>
                <w:rFonts w:ascii="Consolas" w:hAnsi="Consolas" w:cs="Consolas"/>
                <w:noProof/>
                <w:sz w:val="20"/>
                <w:szCs w:val="20"/>
              </w:rPr>
              <w:t>Selected Stories</w:t>
            </w:r>
            <w:r w:rsidR="00BB07B6" w:rsidRPr="00BF5412">
              <w:rPr>
                <w:rFonts w:ascii="Consolas" w:hAnsi="Consolas" w:cs="Consolas"/>
                <w:noProof/>
                <w:sz w:val="20"/>
                <w:szCs w:val="20"/>
              </w:rPr>
              <w:t xml:space="preserve"> --&gt; 2 reviews</w:t>
            </w:r>
          </w:p>
          <w:p w:rsidR="003F103E" w:rsidRPr="00BF5412" w:rsidRDefault="00FC66D5" w:rsidP="00FC66D5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BF5412">
              <w:rPr>
                <w:rFonts w:ascii="Consolas" w:hAnsi="Consolas" w:cs="Consolas"/>
                <w:noProof/>
                <w:sz w:val="20"/>
                <w:szCs w:val="20"/>
              </w:rPr>
              <w:t>Under the Yoke</w:t>
            </w:r>
            <w:r w:rsidR="00BB07B6" w:rsidRPr="00BF5412">
              <w:rPr>
                <w:rFonts w:ascii="Consolas" w:hAnsi="Consolas" w:cs="Consolas"/>
                <w:noProof/>
                <w:sz w:val="20"/>
                <w:szCs w:val="20"/>
              </w:rPr>
              <w:t xml:space="preserve"> --&gt; no reviews</w:t>
            </w:r>
          </w:p>
        </w:tc>
      </w:tr>
    </w:tbl>
    <w:p w:rsidR="00BB07B6" w:rsidRDefault="003F103E" w:rsidP="00BB07B6">
      <w:r>
        <w:t>In case of nothing found, print "</w:t>
      </w:r>
      <w:r w:rsidRPr="00261136">
        <w:rPr>
          <w:b/>
        </w:rPr>
        <w:t>Nothing found</w:t>
      </w:r>
      <w:r w:rsidR="00BB07B6">
        <w:t>" at the console:</w:t>
      </w:r>
    </w:p>
    <w:tbl>
      <w:tblPr>
        <w:tblW w:w="1020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6"/>
      </w:tblGrid>
      <w:tr w:rsidR="00BB07B6" w:rsidRPr="00FD0177" w:rsidTr="00893A12">
        <w:tc>
          <w:tcPr>
            <w:tcW w:w="10206" w:type="dxa"/>
            <w:shd w:val="clear" w:color="auto" w:fill="auto"/>
            <w:vAlign w:val="center"/>
          </w:tcPr>
          <w:p w:rsidR="00BB07B6" w:rsidRPr="00FD0177" w:rsidRDefault="00BB07B6" w:rsidP="00D85ACC">
            <w:pPr>
              <w:spacing w:before="0" w:after="0"/>
              <w:jc w:val="left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2"/>
                <w:szCs w:val="22"/>
              </w:rPr>
              <w:lastRenderedPageBreak/>
              <w:t>Nothing found</w:t>
            </w:r>
          </w:p>
        </w:tc>
      </w:tr>
    </w:tbl>
    <w:p w:rsidR="003F103E" w:rsidRDefault="003F103E" w:rsidP="003F103E">
      <w:r>
        <w:t>* You are free to use an ORM framework by choice (in code first or database first approach) or plain ADO.NET.</w:t>
      </w:r>
    </w:p>
    <w:p w:rsidR="00FB5C14" w:rsidRPr="00995F7D" w:rsidRDefault="00FB5C14" w:rsidP="00FB5C14">
      <w:pPr>
        <w:rPr>
          <w:szCs w:val="22"/>
        </w:rPr>
      </w:pPr>
      <w:r>
        <w:t>* You are free to use an XML parser by choice (or to parse the XML without using a parser).</w:t>
      </w:r>
    </w:p>
    <w:p w:rsidR="003F103E" w:rsidRDefault="003F103E" w:rsidP="003F103E">
      <w:pPr>
        <w:spacing w:after="0"/>
        <w:jc w:val="right"/>
      </w:pPr>
      <w:r>
        <w:rPr>
          <w:szCs w:val="22"/>
        </w:rPr>
        <w:t>10 score</w:t>
      </w:r>
    </w:p>
    <w:p w:rsidR="00BB07B6" w:rsidRPr="007B3C5D" w:rsidRDefault="00EA0B1F" w:rsidP="00BB07B6">
      <w:pPr>
        <w:pStyle w:val="Heading3"/>
        <w:numPr>
          <w:ilvl w:val="0"/>
          <w:numId w:val="10"/>
        </w:numPr>
        <w:tabs>
          <w:tab w:val="left" w:pos="1276"/>
        </w:tabs>
        <w:spacing w:after="120"/>
        <w:jc w:val="left"/>
      </w:pPr>
      <w:r>
        <w:t>Search</w:t>
      </w:r>
      <w:r w:rsidR="003E23CD">
        <w:t xml:space="preserve"> for Reviews</w:t>
      </w:r>
    </w:p>
    <w:p w:rsidR="00BB07B6" w:rsidRDefault="000337AD" w:rsidP="000337AD">
      <w:r>
        <w:t xml:space="preserve">Implement a </w:t>
      </w:r>
      <w:r w:rsidR="00B3076C">
        <w:rPr>
          <w:b/>
        </w:rPr>
        <w:t>C# program</w:t>
      </w:r>
      <w:r>
        <w:t xml:space="preserve"> for </w:t>
      </w:r>
      <w:r w:rsidRPr="00C46973">
        <w:rPr>
          <w:b/>
        </w:rPr>
        <w:t xml:space="preserve">searching </w:t>
      </w:r>
      <w:r w:rsidR="002547AE">
        <w:rPr>
          <w:b/>
        </w:rPr>
        <w:t xml:space="preserve">for </w:t>
      </w:r>
      <w:r w:rsidR="00B60871">
        <w:rPr>
          <w:b/>
        </w:rPr>
        <w:t>reviews</w:t>
      </w:r>
      <w:r w:rsidR="00DC24B4">
        <w:rPr>
          <w:b/>
          <w:lang w:val="bg-BG"/>
        </w:rPr>
        <w:t xml:space="preserve"> </w:t>
      </w:r>
      <w:r w:rsidR="00DC24B4">
        <w:rPr>
          <w:b/>
        </w:rPr>
        <w:t xml:space="preserve">by </w:t>
      </w:r>
      <w:r w:rsidR="002547AE">
        <w:rPr>
          <w:b/>
        </w:rPr>
        <w:t xml:space="preserve">given </w:t>
      </w:r>
      <w:r w:rsidR="00DC24B4">
        <w:rPr>
          <w:b/>
        </w:rPr>
        <w:t>period</w:t>
      </w:r>
      <w:r w:rsidR="00AD1A20">
        <w:t xml:space="preserve"> or </w:t>
      </w:r>
      <w:r w:rsidR="00AD1A20" w:rsidRPr="00AD1A20">
        <w:rPr>
          <w:b/>
        </w:rPr>
        <w:t>by given author</w:t>
      </w:r>
      <w:r>
        <w:t>.</w:t>
      </w:r>
      <w:r w:rsidR="00AD1A20">
        <w:t xml:space="preserve"> </w:t>
      </w:r>
      <w:r w:rsidR="00B60871">
        <w:t xml:space="preserve">It should </w:t>
      </w:r>
      <w:r w:rsidR="00602FDB">
        <w:t xml:space="preserve">be able to process </w:t>
      </w:r>
      <w:r w:rsidR="00AD1A20">
        <w:t xml:space="preserve">a sequence of </w:t>
      </w:r>
      <w:r w:rsidR="00602FDB">
        <w:t>queries</w:t>
      </w:r>
      <w:r w:rsidR="00AD1A20">
        <w:t xml:space="preserve"> from the XML file </w:t>
      </w:r>
      <w:r w:rsidR="00AD1A20" w:rsidRPr="00AD1A20">
        <w:rPr>
          <w:b/>
        </w:rPr>
        <w:t>reviews-queries.xml</w:t>
      </w:r>
      <w:r w:rsidR="00602FDB">
        <w:t xml:space="preserve"> </w:t>
      </w:r>
      <w:r w:rsidR="00AD1A20">
        <w:t>in the following format</w:t>
      </w:r>
      <w:r w:rsidR="00602FDB">
        <w:t>:</w:t>
      </w:r>
    </w:p>
    <w:tbl>
      <w:tblPr>
        <w:tblW w:w="1020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6"/>
      </w:tblGrid>
      <w:tr w:rsidR="00B60871" w:rsidRPr="008C4241" w:rsidTr="00893A12">
        <w:tc>
          <w:tcPr>
            <w:tcW w:w="10206" w:type="dxa"/>
            <w:shd w:val="clear" w:color="auto" w:fill="auto"/>
            <w:vAlign w:val="center"/>
          </w:tcPr>
          <w:p w:rsidR="00B60871" w:rsidRPr="008C4241" w:rsidRDefault="00AD1A20" w:rsidP="00AD1A20">
            <w:pPr>
              <w:spacing w:before="0" w:after="0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reviews</w:t>
            </w:r>
            <w:r w:rsidR="00B60871" w:rsidRPr="008C4241">
              <w:rPr>
                <w:rFonts w:ascii="Consolas" w:hAnsi="Consolas" w:cs="Consolas"/>
                <w:b/>
                <w:noProof/>
                <w:sz w:val="20"/>
                <w:szCs w:val="20"/>
              </w:rPr>
              <w:t>-</w:t>
            </w:r>
            <w:r w:rsidR="00B60871">
              <w:rPr>
                <w:rFonts w:ascii="Consolas" w:hAnsi="Consolas" w:cs="Consolas"/>
                <w:b/>
                <w:noProof/>
                <w:sz w:val="20"/>
                <w:szCs w:val="20"/>
              </w:rPr>
              <w:t>quer</w:t>
            </w: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ies</w:t>
            </w:r>
            <w:r w:rsidR="00B60871" w:rsidRPr="008C4241">
              <w:rPr>
                <w:rFonts w:ascii="Consolas" w:hAnsi="Consolas" w:cs="Consolas"/>
                <w:b/>
                <w:noProof/>
                <w:sz w:val="20"/>
                <w:szCs w:val="20"/>
              </w:rPr>
              <w:t>.xml</w:t>
            </w:r>
          </w:p>
        </w:tc>
      </w:tr>
      <w:tr w:rsidR="00B60871" w:rsidRPr="008C4241" w:rsidTr="00893A12">
        <w:tc>
          <w:tcPr>
            <w:tcW w:w="10206" w:type="dxa"/>
            <w:shd w:val="clear" w:color="auto" w:fill="auto"/>
            <w:vAlign w:val="center"/>
          </w:tcPr>
          <w:p w:rsidR="00B60871" w:rsidRPr="008C4241" w:rsidRDefault="00B60871" w:rsidP="00D85ACC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&lt;?xml version="1.0" ?&gt;</w:t>
            </w:r>
          </w:p>
          <w:p w:rsidR="00AD1A20" w:rsidRPr="008C4241" w:rsidRDefault="00AD1A20" w:rsidP="00AD1A20">
            <w:pPr>
              <w:spacing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review-queries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B60871" w:rsidRPr="008C4241" w:rsidRDefault="00AD1A20" w:rsidP="00D85ACC">
            <w:pPr>
              <w:spacing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</w:t>
            </w:r>
            <w:r w:rsidR="00B60871" w:rsidRPr="008C4241">
              <w:rPr>
                <w:rFonts w:ascii="Consolas" w:hAnsi="Consolas" w:cs="Consolas"/>
                <w:noProof/>
                <w:sz w:val="20"/>
                <w:szCs w:val="20"/>
              </w:rPr>
              <w:t>&lt;</w:t>
            </w:r>
            <w:r w:rsidR="00B60871">
              <w:rPr>
                <w:rFonts w:ascii="Consolas" w:hAnsi="Consolas" w:cs="Consolas"/>
                <w:noProof/>
                <w:sz w:val="20"/>
                <w:szCs w:val="20"/>
              </w:rPr>
              <w:t>query type="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by-period</w:t>
            </w:r>
            <w:r w:rsidR="00B60871">
              <w:rPr>
                <w:rFonts w:ascii="Consolas" w:hAnsi="Consolas" w:cs="Consolas"/>
                <w:noProof/>
                <w:sz w:val="20"/>
                <w:szCs w:val="20"/>
              </w:rPr>
              <w:t>"</w:t>
            </w:r>
            <w:r w:rsidR="00B60871"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C10286" w:rsidRPr="008C4241" w:rsidRDefault="00AD1A20" w:rsidP="00C10286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</w:t>
            </w:r>
            <w:r w:rsidR="00C10286"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&lt;</w:t>
            </w:r>
            <w:r w:rsidR="00C10286">
              <w:rPr>
                <w:rFonts w:ascii="Consolas" w:hAnsi="Consolas" w:cs="Consolas"/>
                <w:noProof/>
                <w:sz w:val="20"/>
                <w:szCs w:val="20"/>
              </w:rPr>
              <w:t>start-date</w:t>
            </w:r>
            <w:r w:rsidR="00C10286"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  <w:r w:rsidR="00BF5412">
              <w:rPr>
                <w:rFonts w:ascii="Consolas" w:hAnsi="Consolas" w:cs="Consolas"/>
                <w:noProof/>
                <w:sz w:val="20"/>
                <w:szCs w:val="20"/>
              </w:rPr>
              <w:t>20</w:t>
            </w:r>
            <w:r w:rsidR="00C10286">
              <w:rPr>
                <w:rFonts w:ascii="Consolas" w:hAnsi="Consolas" w:cs="Consolas"/>
                <w:noProof/>
                <w:sz w:val="20"/>
                <w:szCs w:val="20"/>
              </w:rPr>
              <w:t>-</w:t>
            </w:r>
            <w:r w:rsidR="00BF5412">
              <w:rPr>
                <w:rFonts w:ascii="Consolas" w:hAnsi="Consolas" w:cs="Consolas"/>
                <w:noProof/>
                <w:sz w:val="20"/>
                <w:szCs w:val="20"/>
              </w:rPr>
              <w:t>Jan</w:t>
            </w:r>
            <w:r w:rsidR="00C10286">
              <w:rPr>
                <w:rFonts w:ascii="Consolas" w:hAnsi="Consolas" w:cs="Consolas"/>
                <w:noProof/>
                <w:sz w:val="20"/>
                <w:szCs w:val="20"/>
              </w:rPr>
              <w:t>-201</w:t>
            </w:r>
            <w:r w:rsidR="00BF5412">
              <w:rPr>
                <w:rFonts w:ascii="Consolas" w:hAnsi="Consolas" w:cs="Consolas"/>
                <w:noProof/>
                <w:sz w:val="20"/>
                <w:szCs w:val="20"/>
              </w:rPr>
              <w:t>2</w:t>
            </w:r>
            <w:r w:rsidR="00C10286" w:rsidRPr="008C4241">
              <w:rPr>
                <w:rFonts w:ascii="Consolas" w:hAnsi="Consolas" w:cs="Consolas"/>
                <w:noProof/>
                <w:sz w:val="20"/>
                <w:szCs w:val="20"/>
              </w:rPr>
              <w:t>&lt;/</w:t>
            </w:r>
            <w:r w:rsidR="00C10286">
              <w:rPr>
                <w:rFonts w:ascii="Consolas" w:hAnsi="Consolas" w:cs="Consolas"/>
                <w:noProof/>
                <w:sz w:val="20"/>
                <w:szCs w:val="20"/>
              </w:rPr>
              <w:t>start-date</w:t>
            </w:r>
            <w:r w:rsidR="00C10286"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C10286" w:rsidRPr="008C4241" w:rsidRDefault="00AD1A20" w:rsidP="00C10286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</w:t>
            </w:r>
            <w:r w:rsidR="00C10286"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&lt;</w:t>
            </w:r>
            <w:r w:rsidR="00C10286">
              <w:rPr>
                <w:rFonts w:ascii="Consolas" w:hAnsi="Consolas" w:cs="Consolas"/>
                <w:noProof/>
                <w:sz w:val="20"/>
                <w:szCs w:val="20"/>
              </w:rPr>
              <w:t>end-date</w:t>
            </w:r>
            <w:r w:rsidR="00C10286"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  <w:r w:rsidR="00C10286">
              <w:rPr>
                <w:rFonts w:ascii="Consolas" w:hAnsi="Consolas" w:cs="Consolas"/>
                <w:noProof/>
                <w:sz w:val="20"/>
                <w:szCs w:val="20"/>
              </w:rPr>
              <w:t>31-Dec-2013</w:t>
            </w:r>
            <w:r w:rsidR="00C10286" w:rsidRPr="008C4241">
              <w:rPr>
                <w:rFonts w:ascii="Consolas" w:hAnsi="Consolas" w:cs="Consolas"/>
                <w:noProof/>
                <w:sz w:val="20"/>
                <w:szCs w:val="20"/>
              </w:rPr>
              <w:t>&lt;/</w:t>
            </w:r>
            <w:r w:rsidR="00C10286">
              <w:rPr>
                <w:rFonts w:ascii="Consolas" w:hAnsi="Consolas" w:cs="Consolas"/>
                <w:noProof/>
                <w:sz w:val="20"/>
                <w:szCs w:val="20"/>
              </w:rPr>
              <w:t>end-date</w:t>
            </w:r>
            <w:r w:rsidR="00C10286"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B60871" w:rsidRDefault="00AD1A20" w:rsidP="00D85ACC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</w:t>
            </w:r>
            <w:r w:rsidR="00B60871" w:rsidRPr="008C4241">
              <w:rPr>
                <w:rFonts w:ascii="Consolas" w:hAnsi="Consolas" w:cs="Consolas"/>
                <w:noProof/>
                <w:sz w:val="20"/>
                <w:szCs w:val="20"/>
              </w:rPr>
              <w:t>&lt;/</w:t>
            </w:r>
            <w:r w:rsidR="00B60871">
              <w:rPr>
                <w:rFonts w:ascii="Consolas" w:hAnsi="Consolas" w:cs="Consolas"/>
                <w:noProof/>
                <w:sz w:val="20"/>
                <w:szCs w:val="20"/>
              </w:rPr>
              <w:t>query</w:t>
            </w:r>
            <w:r w:rsidR="00B60871"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F323FE" w:rsidRPr="008C4241" w:rsidRDefault="00AD1A20" w:rsidP="00F323FE">
            <w:pPr>
              <w:spacing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</w:t>
            </w:r>
            <w:r w:rsidR="00F323FE" w:rsidRPr="008C4241">
              <w:rPr>
                <w:rFonts w:ascii="Consolas" w:hAnsi="Consolas" w:cs="Consolas"/>
                <w:noProof/>
                <w:sz w:val="20"/>
                <w:szCs w:val="20"/>
              </w:rPr>
              <w:t>&lt;</w:t>
            </w:r>
            <w:r w:rsidR="00F323FE">
              <w:rPr>
                <w:rFonts w:ascii="Consolas" w:hAnsi="Consolas" w:cs="Consolas"/>
                <w:noProof/>
                <w:sz w:val="20"/>
                <w:szCs w:val="20"/>
              </w:rPr>
              <w:t>query type="</w:t>
            </w:r>
            <w:r w:rsidR="00166DC2">
              <w:rPr>
                <w:rFonts w:ascii="Consolas" w:hAnsi="Consolas" w:cs="Consolas"/>
                <w:noProof/>
                <w:sz w:val="20"/>
                <w:szCs w:val="20"/>
              </w:rPr>
              <w:t>by-</w:t>
            </w:r>
            <w:r w:rsidR="00F323FE">
              <w:rPr>
                <w:rFonts w:ascii="Consolas" w:hAnsi="Consolas" w:cs="Consolas"/>
                <w:noProof/>
                <w:sz w:val="20"/>
                <w:szCs w:val="20"/>
              </w:rPr>
              <w:t>author"</w:t>
            </w:r>
            <w:r w:rsidR="00F323FE"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F323FE" w:rsidRPr="008C4241" w:rsidRDefault="00AD1A20" w:rsidP="00F323FE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</w:t>
            </w:r>
            <w:r w:rsidR="00F323FE"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&lt;</w:t>
            </w:r>
            <w:r w:rsidR="00F011B5">
              <w:rPr>
                <w:rFonts w:ascii="Consolas" w:hAnsi="Consolas" w:cs="Consolas"/>
                <w:noProof/>
                <w:sz w:val="20"/>
                <w:szCs w:val="20"/>
              </w:rPr>
              <w:t>author-</w:t>
            </w:r>
            <w:r w:rsidR="00F323FE">
              <w:rPr>
                <w:rFonts w:ascii="Consolas" w:hAnsi="Consolas" w:cs="Consolas"/>
                <w:noProof/>
                <w:sz w:val="20"/>
                <w:szCs w:val="20"/>
              </w:rPr>
              <w:t>name</w:t>
            </w:r>
            <w:r w:rsidR="00F323FE"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  <w:r w:rsidR="00E1630F" w:rsidRPr="008C4241">
              <w:rPr>
                <w:rFonts w:ascii="Consolas" w:hAnsi="Consolas" w:cs="Consolas"/>
                <w:noProof/>
                <w:sz w:val="20"/>
                <w:szCs w:val="20"/>
              </w:rPr>
              <w:t>Sudheer Kumar</w:t>
            </w:r>
            <w:r w:rsidR="00F323FE" w:rsidRPr="008C4241">
              <w:rPr>
                <w:rFonts w:ascii="Consolas" w:hAnsi="Consolas" w:cs="Consolas"/>
                <w:noProof/>
                <w:sz w:val="20"/>
                <w:szCs w:val="20"/>
              </w:rPr>
              <w:t>&lt;/</w:t>
            </w:r>
            <w:r w:rsidR="00F011B5">
              <w:rPr>
                <w:rFonts w:ascii="Consolas" w:hAnsi="Consolas" w:cs="Consolas"/>
                <w:noProof/>
                <w:sz w:val="20"/>
                <w:szCs w:val="20"/>
              </w:rPr>
              <w:t>author-</w:t>
            </w:r>
            <w:r w:rsidR="00F323FE">
              <w:rPr>
                <w:rFonts w:ascii="Consolas" w:hAnsi="Consolas" w:cs="Consolas"/>
                <w:noProof/>
                <w:sz w:val="20"/>
                <w:szCs w:val="20"/>
              </w:rPr>
              <w:t>name</w:t>
            </w:r>
            <w:r w:rsidR="00F323FE"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F323FE" w:rsidRDefault="00AD1A20" w:rsidP="00F323FE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</w:t>
            </w:r>
            <w:r w:rsidR="00F323FE" w:rsidRPr="008C4241">
              <w:rPr>
                <w:rFonts w:ascii="Consolas" w:hAnsi="Consolas" w:cs="Consolas"/>
                <w:noProof/>
                <w:sz w:val="20"/>
                <w:szCs w:val="20"/>
              </w:rPr>
              <w:t>&lt;/</w:t>
            </w:r>
            <w:r w:rsidR="00F323FE">
              <w:rPr>
                <w:rFonts w:ascii="Consolas" w:hAnsi="Consolas" w:cs="Consolas"/>
                <w:noProof/>
                <w:sz w:val="20"/>
                <w:szCs w:val="20"/>
              </w:rPr>
              <w:t>query</w:t>
            </w:r>
            <w:r w:rsidR="00F323FE"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0A6FDB" w:rsidRPr="008C4241" w:rsidRDefault="000A6FDB" w:rsidP="000A6FDB">
            <w:pPr>
              <w:spacing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query type="by-period"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0A6FDB" w:rsidRPr="008C4241" w:rsidRDefault="000A6FDB" w:rsidP="000A6FDB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&lt;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start-date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11-May-2013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start-date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0A6FDB" w:rsidRPr="008C4241" w:rsidRDefault="000A6FDB" w:rsidP="000A6FDB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&lt;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end-date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20-Nov-2010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end-date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0A6FDB" w:rsidRDefault="000A6FDB" w:rsidP="00F323FE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query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AD1A20" w:rsidRPr="008C4241" w:rsidRDefault="00AD1A20" w:rsidP="00975493">
            <w:pPr>
              <w:spacing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&lt;</w:t>
            </w:r>
            <w:r w:rsidR="001D3FE9">
              <w:rPr>
                <w:rFonts w:ascii="Consolas" w:hAnsi="Consolas" w:cs="Consolas"/>
                <w:noProof/>
                <w:sz w:val="20"/>
                <w:szCs w:val="20"/>
              </w:rPr>
              <w:t>/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review-queries&gt;</w:t>
            </w:r>
          </w:p>
        </w:tc>
      </w:tr>
    </w:tbl>
    <w:p w:rsidR="00EA0B1F" w:rsidRDefault="00EA0B1F" w:rsidP="00EA0B1F">
      <w:r>
        <w:t>The queries are of two types: by period and by author. The "</w:t>
      </w:r>
      <w:r w:rsidR="00EF58AB">
        <w:t>type</w:t>
      </w:r>
      <w:r>
        <w:t xml:space="preserve">" attribute is </w:t>
      </w:r>
      <w:r w:rsidRPr="00EA0B1F">
        <w:rPr>
          <w:b/>
        </w:rPr>
        <w:t>mandatory</w:t>
      </w:r>
      <w:r>
        <w:t>.</w:t>
      </w:r>
    </w:p>
    <w:p w:rsidR="00EA0B1F" w:rsidRDefault="00EA0B1F" w:rsidP="00EA0B1F">
      <w:r>
        <w:t>When the search type is "</w:t>
      </w:r>
      <w:r w:rsidRPr="00EA0B1F">
        <w:rPr>
          <w:b/>
        </w:rPr>
        <w:t>by-period</w:t>
      </w:r>
      <w:r>
        <w:t>", find all reviews in the specified period (inclusively) and order them by date, then by content.</w:t>
      </w:r>
      <w:r w:rsidR="00A44900">
        <w:t xml:space="preserve"> The "start-date" and "end-date"</w:t>
      </w:r>
      <w:r w:rsidR="00B07688">
        <w:t xml:space="preserve"> elements</w:t>
      </w:r>
      <w:r w:rsidR="00A44900">
        <w:t xml:space="preserve"> are </w:t>
      </w:r>
      <w:r w:rsidR="00A44900" w:rsidRPr="00A44900">
        <w:rPr>
          <w:b/>
        </w:rPr>
        <w:t>mandatory</w:t>
      </w:r>
      <w:r w:rsidR="00A44900">
        <w:t xml:space="preserve"> for this search type.</w:t>
      </w:r>
      <w:r w:rsidR="00B07688">
        <w:t xml:space="preserve"> The dates are specified in the format </w:t>
      </w:r>
      <w:r w:rsidR="00B07688">
        <w:rPr>
          <w:noProof/>
        </w:rPr>
        <w:t>"</w:t>
      </w:r>
      <w:r w:rsidR="00B07688" w:rsidRPr="00B07688">
        <w:rPr>
          <w:b/>
          <w:noProof/>
        </w:rPr>
        <w:t>d-MMM-yyyy</w:t>
      </w:r>
      <w:r w:rsidR="00B07688">
        <w:rPr>
          <w:noProof/>
        </w:rPr>
        <w:t>"</w:t>
      </w:r>
      <w:r w:rsidR="00B07688">
        <w:t xml:space="preserve"> (the same like during the import).</w:t>
      </w:r>
    </w:p>
    <w:p w:rsidR="00EA0B1F" w:rsidRDefault="00EA0B1F" w:rsidP="00EA0B1F">
      <w:r>
        <w:t>When the search type is "</w:t>
      </w:r>
      <w:r w:rsidRPr="00EA0B1F">
        <w:rPr>
          <w:b/>
        </w:rPr>
        <w:t>by-</w:t>
      </w:r>
      <w:r w:rsidR="00B07688">
        <w:rPr>
          <w:b/>
        </w:rPr>
        <w:t>author</w:t>
      </w:r>
      <w:r>
        <w:t xml:space="preserve">", find all reviews </w:t>
      </w:r>
      <w:r w:rsidR="00B07688">
        <w:t xml:space="preserve">by the specified author </w:t>
      </w:r>
      <w:r>
        <w:t>and order them by date, then by content.</w:t>
      </w:r>
      <w:r w:rsidR="00B07688">
        <w:t xml:space="preserve"> The "author-name" element is </w:t>
      </w:r>
      <w:r w:rsidR="00B07688" w:rsidRPr="00A44900">
        <w:rPr>
          <w:b/>
        </w:rPr>
        <w:t>mandatory</w:t>
      </w:r>
      <w:r w:rsidR="00B07688">
        <w:t xml:space="preserve"> for this search type</w:t>
      </w:r>
      <w:r w:rsidR="002058B5">
        <w:t xml:space="preserve"> and can occur exactly once</w:t>
      </w:r>
      <w:r w:rsidR="00B07688">
        <w:t>.</w:t>
      </w:r>
    </w:p>
    <w:p w:rsidR="00B07688" w:rsidRDefault="00B07688" w:rsidP="00B07688">
      <w:r>
        <w:t>Write the results in the XML file "</w:t>
      </w:r>
      <w:r w:rsidRPr="00B07688">
        <w:rPr>
          <w:b/>
        </w:rPr>
        <w:t>reviews-search-results.xml</w:t>
      </w:r>
      <w:r>
        <w:t>" in the following format:</w:t>
      </w:r>
    </w:p>
    <w:tbl>
      <w:tblPr>
        <w:tblW w:w="1020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6"/>
      </w:tblGrid>
      <w:tr w:rsidR="00B07688" w:rsidRPr="00B07688" w:rsidTr="00893A12">
        <w:tc>
          <w:tcPr>
            <w:tcW w:w="10206" w:type="dxa"/>
            <w:shd w:val="clear" w:color="auto" w:fill="auto"/>
            <w:vAlign w:val="center"/>
          </w:tcPr>
          <w:p w:rsidR="00B07688" w:rsidRPr="00B07688" w:rsidRDefault="00B07688" w:rsidP="00B07688">
            <w:pPr>
              <w:spacing w:before="0" w:after="0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07688">
              <w:rPr>
                <w:rFonts w:ascii="Consolas" w:hAnsi="Consolas" w:cs="Consolas"/>
                <w:b/>
                <w:noProof/>
                <w:sz w:val="20"/>
                <w:szCs w:val="20"/>
              </w:rPr>
              <w:t>reviews-search-results.xml</w:t>
            </w:r>
          </w:p>
        </w:tc>
      </w:tr>
      <w:tr w:rsidR="00B07688" w:rsidRPr="00B07688" w:rsidTr="00893A12">
        <w:tc>
          <w:tcPr>
            <w:tcW w:w="10206" w:type="dxa"/>
            <w:shd w:val="clear" w:color="auto" w:fill="auto"/>
            <w:vAlign w:val="center"/>
          </w:tcPr>
          <w:p w:rsidR="00B07688" w:rsidRPr="00B07688" w:rsidRDefault="00B07688" w:rsidP="00D85ACC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>&lt;?xml version="1.0" ?&gt;</w:t>
            </w:r>
          </w:p>
          <w:p w:rsidR="00B07688" w:rsidRPr="00B07688" w:rsidRDefault="00B07688" w:rsidP="00D85ACC">
            <w:pPr>
              <w:spacing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>&lt;search-results&gt;</w:t>
            </w:r>
          </w:p>
          <w:p w:rsidR="00B07688" w:rsidRPr="00B07688" w:rsidRDefault="00B07688" w:rsidP="00D85ACC">
            <w:pPr>
              <w:spacing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 xml:space="preserve">  &lt;result-set&gt;</w:t>
            </w:r>
          </w:p>
          <w:p w:rsidR="00B07688" w:rsidRPr="00B07688" w:rsidRDefault="00B07688" w:rsidP="00D85ACC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 xml:space="preserve">    &lt;review&gt;</w:t>
            </w:r>
          </w:p>
          <w:p w:rsidR="00B07688" w:rsidRDefault="00B07688" w:rsidP="00D85ACC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 xml:space="preserve">      &lt;date&gt;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22-Jan-2012</w:t>
            </w: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>&lt;/date&gt;</w:t>
            </w:r>
          </w:p>
          <w:p w:rsidR="00B07688" w:rsidRDefault="00B07688" w:rsidP="00D85ACC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 xml:space="preserve">      &lt;content&gt;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Low-quality, don’t read this</w:t>
            </w: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>&lt;/content&gt;</w:t>
            </w:r>
          </w:p>
          <w:p w:rsidR="00782764" w:rsidRDefault="00782764" w:rsidP="00D85ACC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book</w:t>
            </w:r>
            <w:r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>&gt;</w:t>
            </w:r>
          </w:p>
          <w:p w:rsidR="00782764" w:rsidRDefault="00782764" w:rsidP="00D85ACC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    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&lt;title&gt;SQL Tutorial&lt;/title&gt;</w:t>
            </w:r>
          </w:p>
          <w:p w:rsidR="00EB517A" w:rsidRDefault="00EB517A" w:rsidP="00D85ACC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lastRenderedPageBreak/>
              <w:t xml:space="preserve">    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&lt;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url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&gt;http://www.w3schools.com/sql/&lt;/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url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782764" w:rsidRPr="00782764" w:rsidRDefault="00782764" w:rsidP="00D85ACC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  &lt;/book&gt;</w:t>
            </w:r>
          </w:p>
          <w:p w:rsidR="00B07688" w:rsidRDefault="00B07688" w:rsidP="00D85ACC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 xml:space="preserve">    &lt;/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review</w:t>
            </w: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7F4294" w:rsidRPr="00B07688" w:rsidRDefault="007F4294" w:rsidP="00FF52EA">
            <w:pPr>
              <w:spacing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 xml:space="preserve">    &lt;review&gt;</w:t>
            </w:r>
          </w:p>
          <w:p w:rsidR="007F4294" w:rsidRDefault="007F4294" w:rsidP="007F4294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 xml:space="preserve">      &lt;date&gt;</w:t>
            </w:r>
            <w:r w:rsidR="00B65D06" w:rsidRPr="00B65D06">
              <w:rPr>
                <w:rFonts w:ascii="Consolas" w:hAnsi="Consolas" w:cs="Consolas"/>
                <w:noProof/>
                <w:sz w:val="20"/>
                <w:szCs w:val="20"/>
              </w:rPr>
              <w:t>30-Jan-2013</w:t>
            </w: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>&lt;/date&gt;</w:t>
            </w:r>
          </w:p>
          <w:p w:rsidR="007F4294" w:rsidRDefault="007F4294" w:rsidP="00B65D06">
            <w:pPr>
              <w:spacing w:before="0" w:after="0"/>
              <w:ind w:left="885" w:hanging="885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 xml:space="preserve">      &lt;content&gt;</w:t>
            </w:r>
            <w:r w:rsidR="00B65D06" w:rsidRPr="00B65D06">
              <w:rPr>
                <w:rFonts w:ascii="Consolas" w:hAnsi="Consolas" w:cs="Consolas"/>
                <w:noProof/>
                <w:sz w:val="20"/>
                <w:szCs w:val="20"/>
              </w:rPr>
              <w:t>Excellent material, a thorough analysis on MS SQL performance optimization. Book chapters are well structured with lots of examples. I enjoyed reading it a couple of times!</w:t>
            </w: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>&lt;/content&gt;</w:t>
            </w:r>
          </w:p>
          <w:p w:rsidR="007F4294" w:rsidRDefault="007F4294" w:rsidP="007F4294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book</w:t>
            </w:r>
            <w:r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>&gt;</w:t>
            </w:r>
          </w:p>
          <w:p w:rsidR="001F34EE" w:rsidRPr="008C4241" w:rsidRDefault="001F34EE" w:rsidP="001F34EE">
            <w:pPr>
              <w:spacing w:before="0" w:after="0"/>
              <w:ind w:left="1168" w:hanging="1168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    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&lt;title&gt;SQL Server 2008 Query Performance Tuning Distilled (Expert's Voice in SQL Server)&lt;/title&gt;</w:t>
            </w:r>
          </w:p>
          <w:p w:rsidR="001F34EE" w:rsidRPr="008C4241" w:rsidRDefault="001F34EE" w:rsidP="001F34EE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&lt;authors&gt;</w:t>
            </w:r>
            <w:r w:rsidR="00987F8F" w:rsidRPr="008C4241">
              <w:rPr>
                <w:rFonts w:ascii="Consolas" w:hAnsi="Consolas" w:cs="Consolas"/>
                <w:noProof/>
                <w:sz w:val="20"/>
                <w:szCs w:val="20"/>
              </w:rPr>
              <w:t>Grant Fritchey</w:t>
            </w:r>
            <w:r w:rsidR="00987F8F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  <w:r w:rsidR="00987F8F"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Sajal Dam&lt;/author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s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1F34EE" w:rsidRPr="008C4241" w:rsidRDefault="001F34EE" w:rsidP="001F34EE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&lt;isbn&gt;9781430219026&lt;/isbn&gt;</w:t>
            </w:r>
          </w:p>
          <w:p w:rsidR="008462DC" w:rsidRDefault="008462DC" w:rsidP="008462DC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    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url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&gt;http://www.amazon.com/SQL-Server-Performance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-Tuning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/dp/1430219025&lt;/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url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7F4294" w:rsidRPr="00782764" w:rsidRDefault="007F4294" w:rsidP="007F4294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  &lt;/book&gt;</w:t>
            </w:r>
          </w:p>
          <w:p w:rsidR="007F4294" w:rsidRDefault="007F4294" w:rsidP="007F4294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 xml:space="preserve">    &lt;/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review</w:t>
            </w: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FF52EA" w:rsidRPr="00B07688" w:rsidRDefault="00FF52EA" w:rsidP="00FF52EA">
            <w:pPr>
              <w:spacing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 xml:space="preserve">    &lt;review&gt;</w:t>
            </w:r>
          </w:p>
          <w:p w:rsidR="00FF52EA" w:rsidRDefault="00FF52EA" w:rsidP="00FF52EA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 xml:space="preserve">      &lt;date&gt;</w:t>
            </w:r>
            <w:r w:rsidRPr="00FF52EA">
              <w:rPr>
                <w:rFonts w:ascii="Consolas" w:hAnsi="Consolas" w:cs="Consolas"/>
                <w:noProof/>
                <w:sz w:val="20"/>
                <w:szCs w:val="20"/>
              </w:rPr>
              <w:t>17-Jul-2013</w:t>
            </w: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>&lt;/date&gt;</w:t>
            </w:r>
          </w:p>
          <w:p w:rsidR="00FF52EA" w:rsidRDefault="00FF52EA" w:rsidP="00FF52EA">
            <w:pPr>
              <w:spacing w:before="0" w:after="0"/>
              <w:ind w:left="885" w:hanging="885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 xml:space="preserve">      &lt;content&gt;</w:t>
            </w:r>
            <w:r w:rsidRPr="00FF52EA">
              <w:rPr>
                <w:rFonts w:ascii="Consolas" w:hAnsi="Consolas" w:cs="Consolas"/>
                <w:noProof/>
                <w:sz w:val="20"/>
                <w:szCs w:val="20"/>
              </w:rPr>
              <w:t>I will suggest this book for DBAs and SQL Programmers who want to know the theories behind Index and Statistics, Blocking and Deadlocking + Fragmentation.</w:t>
            </w: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>&lt;/content&gt;</w:t>
            </w:r>
          </w:p>
          <w:p w:rsidR="00FF52EA" w:rsidRDefault="00FF52EA" w:rsidP="00FF52EA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book</w:t>
            </w:r>
            <w:r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>&gt;</w:t>
            </w:r>
          </w:p>
          <w:p w:rsidR="00FF52EA" w:rsidRPr="008C4241" w:rsidRDefault="00FF52EA" w:rsidP="00FF52EA">
            <w:pPr>
              <w:spacing w:before="0" w:after="0"/>
              <w:ind w:left="1168" w:hanging="1168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    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&lt;title&gt;SQL Server 2008 Query Performance Tuning Distilled (Expert's Voice in SQL Server)&lt;/title&gt;</w:t>
            </w:r>
          </w:p>
          <w:p w:rsidR="00FF52EA" w:rsidRPr="008C4241" w:rsidRDefault="00FF52EA" w:rsidP="00FF52EA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&lt;authors&gt;</w:t>
            </w:r>
            <w:r w:rsidR="00AB2D29" w:rsidRPr="008C4241">
              <w:rPr>
                <w:rFonts w:ascii="Consolas" w:hAnsi="Consolas" w:cs="Consolas"/>
                <w:noProof/>
                <w:sz w:val="20"/>
                <w:szCs w:val="20"/>
              </w:rPr>
              <w:t>Grant Fritchey</w:t>
            </w:r>
            <w:r w:rsidR="00AB2D29">
              <w:rPr>
                <w:rFonts w:ascii="Consolas" w:hAnsi="Consolas" w:cs="Consolas"/>
                <w:noProof/>
                <w:sz w:val="20"/>
                <w:szCs w:val="20"/>
              </w:rPr>
              <w:t xml:space="preserve">, 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Sajal Dam&lt;/author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s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FF52EA" w:rsidRPr="008C4241" w:rsidRDefault="00FF52EA" w:rsidP="00FF52EA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&lt;isbn&gt;9781430219026&lt;/isbn&gt;</w:t>
            </w:r>
          </w:p>
          <w:p w:rsidR="008462DC" w:rsidRDefault="008462DC" w:rsidP="008462DC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    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url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&gt;http://www.amazon.com/SQL-Server-Performance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-Tuning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/dp/1430219025&lt;/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url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FF52EA" w:rsidRPr="00782764" w:rsidRDefault="00FF52EA" w:rsidP="00FF52EA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  &lt;/book&gt;</w:t>
            </w:r>
          </w:p>
          <w:p w:rsidR="00FF52EA" w:rsidRDefault="00FF52EA" w:rsidP="00FF52EA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 xml:space="preserve">    &lt;/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review</w:t>
            </w: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B07688" w:rsidRPr="00B07688" w:rsidRDefault="00B07688" w:rsidP="00D85ACC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 xml:space="preserve">  &lt;/result-set&gt;</w:t>
            </w:r>
          </w:p>
          <w:p w:rsidR="00B07688" w:rsidRPr="00B07688" w:rsidRDefault="00B07688" w:rsidP="00D85ACC">
            <w:pPr>
              <w:spacing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 xml:space="preserve">  &lt;result-set&gt;</w:t>
            </w:r>
          </w:p>
          <w:p w:rsidR="00E1630F" w:rsidRDefault="00C900DC" w:rsidP="00E1630F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 xml:space="preserve">    </w:t>
            </w:r>
            <w:r w:rsidR="00E1630F" w:rsidRPr="008C4241">
              <w:rPr>
                <w:rFonts w:ascii="Consolas" w:hAnsi="Consolas" w:cs="Consolas"/>
                <w:noProof/>
                <w:sz w:val="20"/>
                <w:szCs w:val="20"/>
              </w:rPr>
              <w:t>&lt;</w:t>
            </w:r>
            <w:r w:rsidR="00E1630F">
              <w:rPr>
                <w:rFonts w:ascii="Consolas" w:hAnsi="Consolas" w:cs="Consolas"/>
                <w:noProof/>
                <w:sz w:val="20"/>
                <w:szCs w:val="20"/>
              </w:rPr>
              <w:t>review</w:t>
            </w:r>
            <w:r w:rsidR="00E1630F"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E1630F" w:rsidRDefault="00E1630F" w:rsidP="00E1630F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  &lt;date&gt;17-Jul-2013&lt;/date&gt;</w:t>
            </w:r>
          </w:p>
          <w:p w:rsidR="00E1630F" w:rsidRDefault="00E1630F" w:rsidP="00E1630F">
            <w:pPr>
              <w:spacing w:before="0" w:after="0"/>
              <w:ind w:left="885" w:hanging="885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  &lt;content&gt;</w:t>
            </w:r>
            <w:r w:rsidRPr="00E1630F">
              <w:rPr>
                <w:rFonts w:ascii="Consolas" w:hAnsi="Consolas" w:cs="Consolas"/>
                <w:noProof/>
                <w:sz w:val="20"/>
                <w:szCs w:val="20"/>
              </w:rPr>
              <w:t>I will suggest this book for DBAs and SQL Programmers who want to know the theories behind Index and Statistics, Blocking and Deadlocking + Fragmentation.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&lt;/content&gt;</w:t>
            </w:r>
          </w:p>
          <w:p w:rsidR="00E1630F" w:rsidRDefault="00E1630F" w:rsidP="00E1630F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>&lt;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book</w:t>
            </w:r>
            <w:r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>&gt;</w:t>
            </w:r>
          </w:p>
          <w:p w:rsidR="00E1630F" w:rsidRPr="008C4241" w:rsidRDefault="00E1630F" w:rsidP="00E1630F">
            <w:pPr>
              <w:spacing w:before="0" w:after="0"/>
              <w:ind w:left="1168" w:hanging="1168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    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&lt;title&gt;SQL Server 2008 Query Performance Tuning Distilled (Expert's Voice in SQL Server)&lt;/title&gt;</w:t>
            </w:r>
          </w:p>
          <w:p w:rsidR="00E1630F" w:rsidRPr="008C4241" w:rsidRDefault="00E1630F" w:rsidP="00E1630F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&lt;authors&gt;Grant Fritchey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, 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Sajal Dam&lt;/author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s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E1630F" w:rsidRPr="008C4241" w:rsidRDefault="00E1630F" w:rsidP="00E1630F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&lt;isbn&gt;9781430219026&lt;/isbn&gt;</w:t>
            </w:r>
          </w:p>
          <w:p w:rsidR="00E1630F" w:rsidRDefault="00E1630F" w:rsidP="00E1630F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    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url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&gt;http://www.amazon.com/SQL-Server-Performance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-Tuning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/dp/1430219025&lt;/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url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E1630F" w:rsidRDefault="00E1630F" w:rsidP="00E1630F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  &lt;/book&gt;</w:t>
            </w:r>
          </w:p>
          <w:p w:rsidR="00A05134" w:rsidRDefault="00E1630F" w:rsidP="00E1630F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review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B07688" w:rsidRPr="00B07688" w:rsidRDefault="00B07688" w:rsidP="00D85ACC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 xml:space="preserve">  &lt;/result-set&gt;</w:t>
            </w:r>
          </w:p>
          <w:p w:rsidR="00B07688" w:rsidRPr="00B07688" w:rsidRDefault="00B07688" w:rsidP="00EB517A">
            <w:pPr>
              <w:spacing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 xml:space="preserve">  &lt;result-set</w:t>
            </w:r>
            <w:r w:rsidR="00E172A7">
              <w:rPr>
                <w:rFonts w:ascii="Consolas" w:hAnsi="Consolas" w:cs="Consolas"/>
                <w:noProof/>
                <w:sz w:val="20"/>
                <w:szCs w:val="20"/>
              </w:rPr>
              <w:t xml:space="preserve"> /</w:t>
            </w: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B07688" w:rsidRPr="00B07688" w:rsidRDefault="00B07688" w:rsidP="00D85ACC">
            <w:pPr>
              <w:spacing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>&lt;/search-results&gt;</w:t>
            </w:r>
          </w:p>
        </w:tc>
      </w:tr>
    </w:tbl>
    <w:p w:rsidR="00F06BA3" w:rsidRDefault="00D44B7B" w:rsidP="00EA0B1F">
      <w:r>
        <w:lastRenderedPageBreak/>
        <w:t xml:space="preserve">The output XML should contain a sequence of all matching </w:t>
      </w:r>
      <w:r w:rsidRPr="00D44B7B">
        <w:rPr>
          <w:b/>
        </w:rPr>
        <w:t>result-sets</w:t>
      </w:r>
      <w:r>
        <w:t xml:space="preserve">. Each result set should contain a sequence of </w:t>
      </w:r>
      <w:r w:rsidRPr="00BD67C2">
        <w:t>reviews</w:t>
      </w:r>
      <w:r>
        <w:t>.</w:t>
      </w:r>
    </w:p>
    <w:p w:rsidR="00B07688" w:rsidRDefault="00D44B7B" w:rsidP="00EA0B1F">
      <w:r>
        <w:t xml:space="preserve">Display for each </w:t>
      </w:r>
      <w:r w:rsidRPr="00BD67C2">
        <w:rPr>
          <w:b/>
        </w:rPr>
        <w:t>review</w:t>
      </w:r>
      <w:r>
        <w:t xml:space="preserve"> its date, its content and its book. Order the r</w:t>
      </w:r>
      <w:r w:rsidR="006D5BB1">
        <w:t>eviews by date, then by content.</w:t>
      </w:r>
    </w:p>
    <w:p w:rsidR="00F06BA3" w:rsidRDefault="00F06BA3" w:rsidP="00EA0B1F">
      <w:r>
        <w:t xml:space="preserve">Display for each </w:t>
      </w:r>
      <w:r w:rsidRPr="00BD67C2">
        <w:rPr>
          <w:b/>
        </w:rPr>
        <w:t>book</w:t>
      </w:r>
      <w:r>
        <w:t xml:space="preserve"> its title, authors, ISBN and URL exactly in this order. If some of these fields is missing, skip it.</w:t>
      </w:r>
      <w:r w:rsidR="00BD67C2">
        <w:t xml:space="preserve"> Display the </w:t>
      </w:r>
      <w:r w:rsidR="00BD67C2" w:rsidRPr="00BD67C2">
        <w:rPr>
          <w:b/>
        </w:rPr>
        <w:t>authors</w:t>
      </w:r>
      <w:r w:rsidR="00BD67C2">
        <w:t xml:space="preserve"> as comma separated values, ordered alphabetically.</w:t>
      </w:r>
    </w:p>
    <w:p w:rsidR="008D6A0E" w:rsidRDefault="008D6A0E" w:rsidP="008D6A0E">
      <w:r w:rsidRPr="009D0930">
        <w:rPr>
          <w:b/>
        </w:rPr>
        <w:lastRenderedPageBreak/>
        <w:t xml:space="preserve">Implement </w:t>
      </w:r>
      <w:r>
        <w:rPr>
          <w:b/>
        </w:rPr>
        <w:t xml:space="preserve">the </w:t>
      </w:r>
      <w:r w:rsidRPr="009D0930">
        <w:rPr>
          <w:b/>
        </w:rPr>
        <w:t>search</w:t>
      </w:r>
      <w:r>
        <w:t xml:space="preserve"> functionality correctly. Ensure it works fast </w:t>
      </w:r>
      <w:r w:rsidR="006062C1">
        <w:t xml:space="preserve">enough </w:t>
      </w:r>
      <w:r>
        <w:t>for millions of records in the DB, and SQL injection is not possible.</w:t>
      </w:r>
    </w:p>
    <w:p w:rsidR="008D6A0E" w:rsidRDefault="008D6A0E" w:rsidP="008D6A0E">
      <w:pPr>
        <w:spacing w:before="60" w:after="0"/>
        <w:rPr>
          <w:szCs w:val="22"/>
        </w:rPr>
      </w:pPr>
      <w:r>
        <w:rPr>
          <w:szCs w:val="22"/>
        </w:rPr>
        <w:t xml:space="preserve">The size of the </w:t>
      </w:r>
      <w:r w:rsidRPr="003156E8">
        <w:rPr>
          <w:b/>
          <w:szCs w:val="22"/>
        </w:rPr>
        <w:t>input XML</w:t>
      </w:r>
      <w:r>
        <w:rPr>
          <w:szCs w:val="22"/>
        </w:rPr>
        <w:t xml:space="preserve"> file will be less than </w:t>
      </w:r>
      <w:r w:rsidRPr="0011026F">
        <w:rPr>
          <w:b/>
          <w:szCs w:val="22"/>
        </w:rPr>
        <w:t>1 MB</w:t>
      </w:r>
      <w:r>
        <w:rPr>
          <w:szCs w:val="22"/>
        </w:rPr>
        <w:t>.</w:t>
      </w:r>
    </w:p>
    <w:p w:rsidR="008D6A0E" w:rsidRDefault="008D6A0E" w:rsidP="008D6A0E">
      <w:pPr>
        <w:spacing w:before="60" w:after="0"/>
        <w:rPr>
          <w:szCs w:val="22"/>
        </w:rPr>
      </w:pPr>
      <w:r>
        <w:rPr>
          <w:szCs w:val="22"/>
        </w:rPr>
        <w:t xml:space="preserve">The size of the </w:t>
      </w:r>
      <w:r>
        <w:rPr>
          <w:b/>
          <w:szCs w:val="22"/>
        </w:rPr>
        <w:t>output</w:t>
      </w:r>
      <w:r w:rsidRPr="003156E8">
        <w:rPr>
          <w:b/>
          <w:szCs w:val="22"/>
        </w:rPr>
        <w:t xml:space="preserve"> XML</w:t>
      </w:r>
      <w:r>
        <w:rPr>
          <w:szCs w:val="22"/>
        </w:rPr>
        <w:t xml:space="preserve"> file will be less than </w:t>
      </w:r>
      <w:r w:rsidRPr="0011026F">
        <w:rPr>
          <w:b/>
          <w:szCs w:val="22"/>
        </w:rPr>
        <w:t xml:space="preserve">1 </w:t>
      </w:r>
      <w:r>
        <w:rPr>
          <w:b/>
          <w:szCs w:val="22"/>
        </w:rPr>
        <w:t>G</w:t>
      </w:r>
      <w:r w:rsidRPr="0011026F">
        <w:rPr>
          <w:b/>
          <w:szCs w:val="22"/>
        </w:rPr>
        <w:t>B</w:t>
      </w:r>
      <w:r>
        <w:rPr>
          <w:szCs w:val="22"/>
        </w:rPr>
        <w:t>.</w:t>
      </w:r>
    </w:p>
    <w:p w:rsidR="008D6A0E" w:rsidRDefault="008D6A0E" w:rsidP="008D6A0E">
      <w:r>
        <w:t>* You are free to use an ORM framework by choice (in code first or database first approach) or plain ADO.NET.</w:t>
      </w:r>
    </w:p>
    <w:p w:rsidR="008D6A0E" w:rsidRDefault="008D6A0E" w:rsidP="008D6A0E">
      <w:r>
        <w:t>* You are free to use XML parsers by choice, but take into account the performance.</w:t>
      </w:r>
    </w:p>
    <w:p w:rsidR="008D6A0E" w:rsidRDefault="00E0336F" w:rsidP="00687677">
      <w:pPr>
        <w:spacing w:before="0"/>
        <w:ind w:right="-1"/>
        <w:jc w:val="right"/>
        <w:rPr>
          <w:szCs w:val="22"/>
        </w:rPr>
      </w:pPr>
      <w:r>
        <w:rPr>
          <w:szCs w:val="22"/>
        </w:rPr>
        <w:t>35</w:t>
      </w:r>
      <w:r w:rsidR="008D6A0E">
        <w:rPr>
          <w:szCs w:val="22"/>
        </w:rPr>
        <w:t xml:space="preserve"> score (optional)</w:t>
      </w:r>
    </w:p>
    <w:p w:rsidR="00D007D0" w:rsidRDefault="00D007D0" w:rsidP="00D007D0">
      <w:pPr>
        <w:pStyle w:val="Heading3"/>
        <w:numPr>
          <w:ilvl w:val="0"/>
          <w:numId w:val="10"/>
        </w:numPr>
        <w:tabs>
          <w:tab w:val="left" w:pos="1276"/>
        </w:tabs>
        <w:spacing w:after="120"/>
        <w:jc w:val="left"/>
      </w:pPr>
      <w:r>
        <w:t>Search Logs</w:t>
      </w:r>
      <w:r w:rsidR="00FA0CDC">
        <w:t xml:space="preserve"> (Code First)</w:t>
      </w:r>
    </w:p>
    <w:p w:rsidR="0075357C" w:rsidRDefault="00D007D0" w:rsidP="0075357C">
      <w:r>
        <w:t xml:space="preserve">Using </w:t>
      </w:r>
      <w:r w:rsidRPr="00FA0CDC">
        <w:rPr>
          <w:b/>
        </w:rPr>
        <w:t>"code first" approach</w:t>
      </w:r>
      <w:r>
        <w:t xml:space="preserve"> in </w:t>
      </w:r>
      <w:r w:rsidR="00FA0CDC">
        <w:t xml:space="preserve">your ORM framework </w:t>
      </w:r>
      <w:r>
        <w:t xml:space="preserve">implement </w:t>
      </w:r>
      <w:r w:rsidRPr="00D007D0">
        <w:rPr>
          <w:b/>
        </w:rPr>
        <w:t>logging for all search queries</w:t>
      </w:r>
      <w:r w:rsidR="009061D5">
        <w:t xml:space="preserve"> from the previous task</w:t>
      </w:r>
      <w:r>
        <w:t>.</w:t>
      </w:r>
      <w:r w:rsidR="009061D5">
        <w:t xml:space="preserve"> For each search query</w:t>
      </w:r>
      <w:r w:rsidR="00B776B3">
        <w:t xml:space="preserve"> keep a single record</w:t>
      </w:r>
      <w:r w:rsidR="00317CBE">
        <w:t xml:space="preserve"> in the table </w:t>
      </w:r>
      <w:r w:rsidR="00317CBE">
        <w:rPr>
          <w:noProof/>
        </w:rPr>
        <w:t>"</w:t>
      </w:r>
      <w:r w:rsidR="00317CBE" w:rsidRPr="00317CBE">
        <w:rPr>
          <w:b/>
          <w:noProof/>
        </w:rPr>
        <w:t>SearchLog</w:t>
      </w:r>
      <w:r w:rsidR="00317CBE">
        <w:rPr>
          <w:noProof/>
        </w:rPr>
        <w:t>"</w:t>
      </w:r>
      <w:r w:rsidR="00B776B3">
        <w:t xml:space="preserve"> holding its XML and the date of its execution. The table should look like the following:</w:t>
      </w:r>
    </w:p>
    <w:tbl>
      <w:tblPr>
        <w:tblW w:w="1020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738"/>
        <w:gridCol w:w="2835"/>
        <w:gridCol w:w="6633"/>
      </w:tblGrid>
      <w:tr w:rsidR="00687677" w:rsidRPr="00B07688" w:rsidTr="00893A12">
        <w:tc>
          <w:tcPr>
            <w:tcW w:w="10206" w:type="dxa"/>
            <w:gridSpan w:val="3"/>
          </w:tcPr>
          <w:p w:rsidR="00687677" w:rsidRPr="00B07688" w:rsidRDefault="00687677" w:rsidP="00031C55">
            <w:pPr>
              <w:spacing w:before="0" w:after="0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SearchLogs</w:t>
            </w:r>
          </w:p>
        </w:tc>
      </w:tr>
      <w:tr w:rsidR="00687677" w:rsidRPr="00687677" w:rsidTr="00893A12">
        <w:tc>
          <w:tcPr>
            <w:tcW w:w="738" w:type="dxa"/>
          </w:tcPr>
          <w:p w:rsidR="00687677" w:rsidRPr="00687677" w:rsidRDefault="00687677" w:rsidP="00687677">
            <w:pPr>
              <w:spacing w:before="0" w:after="0"/>
              <w:jc w:val="center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87677">
              <w:rPr>
                <w:rFonts w:ascii="Consolas" w:hAnsi="Consolas" w:cs="Consolas"/>
                <w:b/>
                <w:noProof/>
                <w:sz w:val="20"/>
                <w:szCs w:val="20"/>
              </w:rPr>
              <w:t>Id</w:t>
            </w:r>
          </w:p>
        </w:tc>
        <w:tc>
          <w:tcPr>
            <w:tcW w:w="2835" w:type="dxa"/>
            <w:shd w:val="clear" w:color="auto" w:fill="auto"/>
          </w:tcPr>
          <w:p w:rsidR="00687677" w:rsidRPr="00687677" w:rsidRDefault="00687677" w:rsidP="00687677">
            <w:pPr>
              <w:spacing w:before="0" w:after="0"/>
              <w:jc w:val="center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87677">
              <w:rPr>
                <w:rFonts w:ascii="Consolas" w:hAnsi="Consolas" w:cs="Consolas"/>
                <w:b/>
                <w:noProof/>
                <w:sz w:val="20"/>
                <w:szCs w:val="20"/>
              </w:rPr>
              <w:t>Date</w:t>
            </w:r>
          </w:p>
        </w:tc>
        <w:tc>
          <w:tcPr>
            <w:tcW w:w="6633" w:type="dxa"/>
            <w:shd w:val="clear" w:color="auto" w:fill="auto"/>
          </w:tcPr>
          <w:p w:rsidR="00687677" w:rsidRPr="00687677" w:rsidRDefault="00687677" w:rsidP="00687677">
            <w:pPr>
              <w:spacing w:before="0" w:after="0"/>
              <w:jc w:val="center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87677">
              <w:rPr>
                <w:rFonts w:ascii="Consolas" w:hAnsi="Consolas" w:cs="Consolas"/>
                <w:b/>
                <w:noProof/>
                <w:sz w:val="20"/>
                <w:szCs w:val="20"/>
              </w:rPr>
              <w:t>QueryXml</w:t>
            </w:r>
          </w:p>
        </w:tc>
      </w:tr>
      <w:tr w:rsidR="00687677" w:rsidRPr="00B07688" w:rsidTr="00893A12">
        <w:tc>
          <w:tcPr>
            <w:tcW w:w="738" w:type="dxa"/>
          </w:tcPr>
          <w:p w:rsidR="00687677" w:rsidRDefault="00687677" w:rsidP="00687677">
            <w:pPr>
              <w:spacing w:before="0" w:after="0"/>
              <w:jc w:val="center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1</w:t>
            </w:r>
          </w:p>
        </w:tc>
        <w:tc>
          <w:tcPr>
            <w:tcW w:w="2835" w:type="dxa"/>
            <w:shd w:val="clear" w:color="auto" w:fill="auto"/>
          </w:tcPr>
          <w:p w:rsidR="00687677" w:rsidRDefault="00687677" w:rsidP="00687677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25-Jul-2013 16:33:22</w:t>
            </w:r>
          </w:p>
        </w:tc>
        <w:tc>
          <w:tcPr>
            <w:tcW w:w="6633" w:type="dxa"/>
            <w:shd w:val="clear" w:color="auto" w:fill="auto"/>
          </w:tcPr>
          <w:p w:rsidR="00687677" w:rsidRPr="008C4241" w:rsidRDefault="00687677" w:rsidP="00031C55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query type="by-period"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687677" w:rsidRPr="008C4241" w:rsidRDefault="00687677" w:rsidP="00031C55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&lt;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start-date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20-Jan-2012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start-date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687677" w:rsidRPr="008C4241" w:rsidRDefault="00687677" w:rsidP="00031C55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&lt;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end-date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31-Dec-2013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end-date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687677" w:rsidRDefault="00687677" w:rsidP="00031C55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query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</w:tc>
      </w:tr>
      <w:tr w:rsidR="00687677" w:rsidRPr="00B07688" w:rsidTr="00893A12">
        <w:tc>
          <w:tcPr>
            <w:tcW w:w="738" w:type="dxa"/>
          </w:tcPr>
          <w:p w:rsidR="00687677" w:rsidRDefault="00687677" w:rsidP="00687677">
            <w:pPr>
              <w:spacing w:before="0" w:after="0"/>
              <w:jc w:val="center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2</w:t>
            </w:r>
          </w:p>
        </w:tc>
        <w:tc>
          <w:tcPr>
            <w:tcW w:w="2835" w:type="dxa"/>
            <w:shd w:val="clear" w:color="auto" w:fill="auto"/>
          </w:tcPr>
          <w:p w:rsidR="00687677" w:rsidRDefault="00687677" w:rsidP="00031C55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25-Jul-2013 16:33:23</w:t>
            </w:r>
          </w:p>
        </w:tc>
        <w:tc>
          <w:tcPr>
            <w:tcW w:w="6633" w:type="dxa"/>
            <w:shd w:val="clear" w:color="auto" w:fill="auto"/>
          </w:tcPr>
          <w:p w:rsidR="00687677" w:rsidRPr="008C4241" w:rsidRDefault="00687677" w:rsidP="00031C55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query type="by-author"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687677" w:rsidRPr="008C4241" w:rsidRDefault="00687677" w:rsidP="00031C55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&lt;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author-name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  <w:r w:rsidRPr="008314E3">
              <w:rPr>
                <w:rFonts w:ascii="Consolas" w:hAnsi="Consolas" w:cs="Consolas"/>
                <w:noProof/>
                <w:sz w:val="20"/>
                <w:szCs w:val="20"/>
              </w:rPr>
              <w:t>John Shirrell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author-name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687677" w:rsidRPr="008C4241" w:rsidRDefault="00687677" w:rsidP="00031C55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query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</w:tc>
      </w:tr>
      <w:tr w:rsidR="00687677" w:rsidRPr="00B07688" w:rsidTr="00893A12">
        <w:tc>
          <w:tcPr>
            <w:tcW w:w="738" w:type="dxa"/>
          </w:tcPr>
          <w:p w:rsidR="00687677" w:rsidRDefault="00687677" w:rsidP="00687677">
            <w:pPr>
              <w:spacing w:before="0" w:after="0"/>
              <w:jc w:val="center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3</w:t>
            </w:r>
          </w:p>
        </w:tc>
        <w:tc>
          <w:tcPr>
            <w:tcW w:w="2835" w:type="dxa"/>
            <w:shd w:val="clear" w:color="auto" w:fill="auto"/>
          </w:tcPr>
          <w:p w:rsidR="00687677" w:rsidRDefault="00687677" w:rsidP="00031C55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25-Jul-2013 16:33:23</w:t>
            </w:r>
          </w:p>
        </w:tc>
        <w:tc>
          <w:tcPr>
            <w:tcW w:w="6633" w:type="dxa"/>
            <w:shd w:val="clear" w:color="auto" w:fill="auto"/>
          </w:tcPr>
          <w:p w:rsidR="00687677" w:rsidRPr="008C4241" w:rsidRDefault="00687677" w:rsidP="00031C55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query type="by-period"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687677" w:rsidRPr="008C4241" w:rsidRDefault="00687677" w:rsidP="00031C55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&lt;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start-date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11-May-2013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start-date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687677" w:rsidRPr="008C4241" w:rsidRDefault="00687677" w:rsidP="00031C55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&lt;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end-date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20-Nov-2010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end-date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687677" w:rsidRDefault="00687677" w:rsidP="00031C55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query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</w:tc>
      </w:tr>
      <w:tr w:rsidR="00212E3D" w:rsidRPr="00B07688" w:rsidTr="00893A12">
        <w:tc>
          <w:tcPr>
            <w:tcW w:w="738" w:type="dxa"/>
          </w:tcPr>
          <w:p w:rsidR="00212E3D" w:rsidRDefault="00212E3D" w:rsidP="00687677">
            <w:pPr>
              <w:spacing w:before="0" w:after="0"/>
              <w:jc w:val="center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…</w:t>
            </w:r>
          </w:p>
        </w:tc>
        <w:tc>
          <w:tcPr>
            <w:tcW w:w="2835" w:type="dxa"/>
            <w:shd w:val="clear" w:color="auto" w:fill="auto"/>
          </w:tcPr>
          <w:p w:rsidR="00212E3D" w:rsidRDefault="00212E3D" w:rsidP="00031C55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…</w:t>
            </w:r>
          </w:p>
        </w:tc>
        <w:tc>
          <w:tcPr>
            <w:tcW w:w="6633" w:type="dxa"/>
            <w:shd w:val="clear" w:color="auto" w:fill="auto"/>
          </w:tcPr>
          <w:p w:rsidR="00212E3D" w:rsidRPr="008C4241" w:rsidRDefault="00212E3D" w:rsidP="00031C55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…</w:t>
            </w:r>
          </w:p>
        </w:tc>
      </w:tr>
    </w:tbl>
    <w:p w:rsidR="00A0743D" w:rsidRDefault="00A0743D" w:rsidP="00A0743D">
      <w:r>
        <w:t>* You are free to use an ORM framework by choice.</w:t>
      </w:r>
    </w:p>
    <w:p w:rsidR="004D05EE" w:rsidRDefault="004D05EE" w:rsidP="00A0743D">
      <w:r>
        <w:t>* You may use a separate database called "</w:t>
      </w:r>
      <w:r w:rsidRPr="009061D5">
        <w:rPr>
          <w:b/>
        </w:rPr>
        <w:t>Logs</w:t>
      </w:r>
      <w:r>
        <w:t>" to store the search logs or the same database (by choice).</w:t>
      </w:r>
    </w:p>
    <w:p w:rsidR="00D007D0" w:rsidRDefault="00A0743D" w:rsidP="00317CBE">
      <w:r>
        <w:t>* U</w:t>
      </w:r>
      <w:r w:rsidR="00212E3D">
        <w:t xml:space="preserve">sing </w:t>
      </w:r>
      <w:r w:rsidR="009C1388">
        <w:t xml:space="preserve">the </w:t>
      </w:r>
      <w:r w:rsidR="00212E3D">
        <w:t xml:space="preserve">"database-first" approach would give </w:t>
      </w:r>
      <w:r w:rsidR="00594ED0">
        <w:t xml:space="preserve">maximum of </w:t>
      </w:r>
      <w:r w:rsidR="00212E3D">
        <w:t>50% of the score for this problem.</w:t>
      </w:r>
    </w:p>
    <w:p w:rsidR="00915936" w:rsidRPr="00317CBE" w:rsidRDefault="00915936" w:rsidP="00915936">
      <w:pPr>
        <w:spacing w:before="0"/>
        <w:ind w:right="-1"/>
        <w:jc w:val="right"/>
      </w:pPr>
      <w:r>
        <w:rPr>
          <w:szCs w:val="22"/>
        </w:rPr>
        <w:t>10 score (optional)</w:t>
      </w:r>
    </w:p>
    <w:p w:rsidR="002451E1" w:rsidRDefault="002451E1" w:rsidP="002451E1">
      <w:pPr>
        <w:pStyle w:val="Heading2"/>
      </w:pPr>
      <w:r>
        <w:t>Evaluation Criteria</w:t>
      </w:r>
    </w:p>
    <w:p w:rsidR="002451E1" w:rsidRDefault="002451E1" w:rsidP="002451E1">
      <w:r>
        <w:t>The evaluation criteria are as follows:</w:t>
      </w:r>
    </w:p>
    <w:p w:rsidR="002451E1" w:rsidRPr="002D7541" w:rsidRDefault="002451E1" w:rsidP="002451E1">
      <w:pPr>
        <w:numPr>
          <w:ilvl w:val="0"/>
          <w:numId w:val="11"/>
        </w:numPr>
      </w:pPr>
      <w:r>
        <w:t>Correct and complete fulfillment of the requirements.</w:t>
      </w:r>
    </w:p>
    <w:p w:rsidR="002451E1" w:rsidRDefault="002451E1" w:rsidP="002451E1">
      <w:pPr>
        <w:numPr>
          <w:ilvl w:val="0"/>
          <w:numId w:val="11"/>
        </w:numPr>
      </w:pPr>
      <w:r>
        <w:t>Good technical design and appropriate use of technologies.</w:t>
      </w:r>
    </w:p>
    <w:p w:rsidR="002451E1" w:rsidRDefault="002451E1" w:rsidP="002451E1">
      <w:pPr>
        <w:numPr>
          <w:ilvl w:val="0"/>
          <w:numId w:val="11"/>
        </w:numPr>
      </w:pPr>
      <w:r>
        <w:t>High-quality programming code – correctness, readability, maintainability.</w:t>
      </w:r>
    </w:p>
    <w:p w:rsidR="00DA7302" w:rsidRPr="002D7541" w:rsidRDefault="00DA7302" w:rsidP="002451E1">
      <w:pPr>
        <w:numPr>
          <w:ilvl w:val="0"/>
          <w:numId w:val="11"/>
        </w:numPr>
      </w:pPr>
      <w:r>
        <w:t>Performance – highly-efficient code.</w:t>
      </w:r>
    </w:p>
    <w:p w:rsidR="002451E1" w:rsidRDefault="002451E1" w:rsidP="002451E1">
      <w:r>
        <w:lastRenderedPageBreak/>
        <w:t xml:space="preserve">To pass the exam you need </w:t>
      </w:r>
      <w:r w:rsidR="00B83A1C">
        <w:t>6</w:t>
      </w:r>
      <w:r>
        <w:t>0 score (of 100 scores total).</w:t>
      </w:r>
    </w:p>
    <w:p w:rsidR="002451E1" w:rsidRDefault="002451E1" w:rsidP="002451E1">
      <w:pPr>
        <w:pStyle w:val="Heading2"/>
      </w:pPr>
      <w:r>
        <w:t>Other Terms</w:t>
      </w:r>
    </w:p>
    <w:p w:rsidR="002451E1" w:rsidRDefault="002451E1" w:rsidP="002451E1">
      <w:r>
        <w:t xml:space="preserve">During the exam </w:t>
      </w:r>
      <w:r w:rsidR="00A530C9">
        <w:rPr>
          <w:rFonts w:hint="eastAsia"/>
          <w:lang w:eastAsia="ja-JP"/>
        </w:rPr>
        <w:t xml:space="preserve">you are </w:t>
      </w:r>
      <w:r>
        <w:t>allowed to use any teaching materials, lectures, books, existing source code, and other paper or Internet resources.</w:t>
      </w:r>
    </w:p>
    <w:p w:rsidR="002451E1" w:rsidRPr="00E71ECB" w:rsidRDefault="002451E1" w:rsidP="002451E1">
      <w:r>
        <w:t>Direct or indirect communication with anybody in class or outside is forbidden. This includes</w:t>
      </w:r>
      <w:r w:rsidR="00A530C9">
        <w:rPr>
          <w:rFonts w:hint="eastAsia"/>
          <w:lang w:eastAsia="ja-JP"/>
        </w:rPr>
        <w:t>,</w:t>
      </w:r>
      <w:r>
        <w:t xml:space="preserve"> but does not limit to</w:t>
      </w:r>
      <w:r w:rsidR="00A530C9">
        <w:rPr>
          <w:rFonts w:hint="eastAsia"/>
          <w:lang w:eastAsia="ja-JP"/>
        </w:rPr>
        <w:t>,</w:t>
      </w:r>
      <w:r>
        <w:t xml:space="preserve"> technical conversations with other students, using mobile phones, chat software (Skype, ICQ, etc.), email</w:t>
      </w:r>
      <w:r w:rsidR="00263DDF">
        <w:t xml:space="preserve"> communication</w:t>
      </w:r>
      <w:r>
        <w:t>, post</w:t>
      </w:r>
      <w:r w:rsidR="00FB0978">
        <w:t>ing in forums</w:t>
      </w:r>
      <w:r>
        <w:t xml:space="preserve">, </w:t>
      </w:r>
      <w:r w:rsidR="008A6076">
        <w:t>folder sync</w:t>
      </w:r>
      <w:r w:rsidR="00A530C9">
        <w:t>hronization software (like Drop</w:t>
      </w:r>
      <w:r w:rsidR="00A530C9">
        <w:rPr>
          <w:rFonts w:hint="eastAsia"/>
          <w:lang w:eastAsia="ja-JP"/>
        </w:rPr>
        <w:t>b</w:t>
      </w:r>
      <w:r w:rsidR="008A6076">
        <w:t xml:space="preserve">ox), </w:t>
      </w:r>
      <w:r>
        <w:t>etc.</w:t>
      </w:r>
    </w:p>
    <w:p w:rsidR="002451E1" w:rsidRDefault="002451E1" w:rsidP="002451E1">
      <w:pPr>
        <w:pStyle w:val="Heading2"/>
      </w:pPr>
      <w:r>
        <w:t>Exam Duration</w:t>
      </w:r>
    </w:p>
    <w:p w:rsidR="001B02D5" w:rsidRDefault="002451E1" w:rsidP="002451E1">
      <w:r>
        <w:t>Students are allowed to work up to 8 hours.</w:t>
      </w:r>
    </w:p>
    <w:p w:rsidR="0061798A" w:rsidRPr="002451E1" w:rsidRDefault="0061798A" w:rsidP="002451E1"/>
    <w:sectPr w:rsidR="0061798A" w:rsidRPr="002451E1" w:rsidSect="00346BC7">
      <w:headerReference w:type="default" r:id="rId8"/>
      <w:footerReference w:type="default" r:id="rId9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61C4" w:rsidRDefault="003C61C4">
      <w:r>
        <w:separator/>
      </w:r>
    </w:p>
  </w:endnote>
  <w:endnote w:type="continuationSeparator" w:id="0">
    <w:p w:rsidR="003C61C4" w:rsidRDefault="003C61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Lucida Sans">
    <w:panose1 w:val="020B0602030504020204"/>
    <w:charset w:val="00"/>
    <w:family w:val="swiss"/>
    <w:pitch w:val="variable"/>
    <w:sig w:usb0="01002A87" w:usb1="00000000" w:usb2="00000000" w:usb3="00000000" w:csb0="000100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38F0" w:rsidRPr="000E532F" w:rsidRDefault="00E838F0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E838F0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E838F0" w:rsidRPr="00F44305" w:rsidRDefault="00E838F0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E838F0" w:rsidRPr="00127768" w:rsidTr="00A97129">
      <w:trPr>
        <w:trHeight w:val="56"/>
      </w:trPr>
      <w:tc>
        <w:tcPr>
          <w:tcW w:w="3119" w:type="dxa"/>
          <w:vAlign w:val="center"/>
        </w:tcPr>
        <w:p w:rsidR="00E838F0" w:rsidRPr="000E197A" w:rsidRDefault="00E838F0" w:rsidP="00084F57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>Telerik Software Academy</w:t>
          </w:r>
        </w:p>
      </w:tc>
      <w:tc>
        <w:tcPr>
          <w:tcW w:w="3543" w:type="dxa"/>
          <w:vAlign w:val="center"/>
        </w:tcPr>
        <w:p w:rsidR="00E838F0" w:rsidRPr="000E532F" w:rsidRDefault="00E838F0" w:rsidP="00084F57">
          <w:pPr>
            <w:pStyle w:val="Footer"/>
            <w:spacing w:before="60"/>
          </w:pP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3263CC">
            <w:rPr>
              <w:noProof/>
            </w:rPr>
            <w:t>8</w:t>
          </w:r>
          <w:r w:rsidRPr="000E532F">
            <w:fldChar w:fldCharType="end"/>
          </w:r>
          <w:r w:rsidRPr="000E532F">
            <w:t xml:space="preserve"> of </w:t>
          </w:r>
          <w:fldSimple w:instr=" NUMPAGES ">
            <w:r w:rsidR="003263CC">
              <w:rPr>
                <w:noProof/>
              </w:rPr>
              <w:t>8</w:t>
            </w:r>
          </w:fldSimple>
        </w:p>
      </w:tc>
      <w:tc>
        <w:tcPr>
          <w:tcW w:w="3544" w:type="dxa"/>
          <w:vAlign w:val="center"/>
        </w:tcPr>
        <w:p w:rsidR="00E838F0" w:rsidRPr="00127768" w:rsidRDefault="003C61C4" w:rsidP="00084F57">
          <w:pPr>
            <w:pStyle w:val="Footer"/>
            <w:spacing w:before="60"/>
            <w:jc w:val="right"/>
            <w:rPr>
              <w:b/>
              <w:noProof/>
              <w:szCs w:val="22"/>
            </w:rPr>
          </w:pPr>
          <w:hyperlink r:id="rId1" w:history="1">
            <w:r w:rsidR="00E838F0" w:rsidRPr="00127768">
              <w:rPr>
                <w:rStyle w:val="Hyperlink"/>
                <w:noProof/>
              </w:rPr>
              <w:t>facebook.com/TelerikAcademy</w:t>
            </w:r>
          </w:hyperlink>
          <w:r w:rsidR="00E838F0" w:rsidRPr="00127768">
            <w:rPr>
              <w:b/>
              <w:noProof/>
              <w:szCs w:val="22"/>
            </w:rPr>
            <w:t xml:space="preserve"> </w:t>
          </w:r>
        </w:p>
      </w:tc>
    </w:tr>
  </w:tbl>
  <w:p w:rsidR="00E838F0" w:rsidRPr="000E532F" w:rsidRDefault="00E838F0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61C4" w:rsidRDefault="003C61C4">
      <w:r>
        <w:separator/>
      </w:r>
    </w:p>
  </w:footnote>
  <w:footnote w:type="continuationSeparator" w:id="0">
    <w:p w:rsidR="003C61C4" w:rsidRDefault="003C61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E838F0" w:rsidRPr="0017625F" w:rsidTr="008758B8">
      <w:trPr>
        <w:trHeight w:val="675"/>
      </w:trPr>
      <w:tc>
        <w:tcPr>
          <w:tcW w:w="2547" w:type="dxa"/>
        </w:tcPr>
        <w:p w:rsidR="00E838F0" w:rsidRPr="0017625F" w:rsidRDefault="00E838F0" w:rsidP="008758B8">
          <w:pPr>
            <w:pStyle w:val="Header"/>
            <w:jc w:val="left"/>
          </w:pPr>
          <w:r>
            <w:rPr>
              <w:noProof/>
            </w:rPr>
            <w:drawing>
              <wp:inline distT="0" distB="0" distL="0" distR="0">
                <wp:extent cx="1590675" cy="466725"/>
                <wp:effectExtent l="0" t="0" r="9525" b="9525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06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E838F0" w:rsidRPr="000C300D" w:rsidRDefault="00E838F0" w:rsidP="00A9626F">
          <w:pPr>
            <w:pStyle w:val="Header"/>
            <w:spacing w:before="60" w:line="240" w:lineRule="exact"/>
            <w:rPr>
              <w:lang w:val="bg-BG"/>
            </w:rPr>
          </w:pPr>
          <w:r>
            <w:rPr>
              <w:lang w:val="bg-BG"/>
            </w:rPr>
            <w:t>“</w:t>
          </w:r>
          <w:r>
            <w:t>Alexander Malinov</w:t>
          </w:r>
          <w:r>
            <w:rPr>
              <w:lang w:val="bg-BG"/>
            </w:rPr>
            <w:t>“</w:t>
          </w:r>
          <w:r>
            <w:t xml:space="preserve"> Blvd. </w:t>
          </w:r>
          <w:r>
            <w:rPr>
              <w:lang w:val="bg-BG"/>
            </w:rPr>
            <w:t>3</w:t>
          </w:r>
          <w:r>
            <w:t xml:space="preserve">1, </w:t>
          </w:r>
          <w:r>
            <w:rPr>
              <w:rFonts w:eastAsia="Malgun Gothic"/>
              <w:lang w:eastAsia="ko-KR"/>
            </w:rPr>
            <w:t>Sofia</w:t>
          </w:r>
          <w:r>
            <w:t>, 1729</w:t>
          </w:r>
        </w:p>
        <w:p w:rsidR="00E838F0" w:rsidRDefault="003C61C4" w:rsidP="008758B8">
          <w:pPr>
            <w:pStyle w:val="Header"/>
            <w:spacing w:line="240" w:lineRule="exact"/>
          </w:pPr>
          <w:hyperlink r:id="rId3" w:history="1">
            <w:r w:rsidR="00E838F0" w:rsidRPr="000F28D1">
              <w:rPr>
                <w:rStyle w:val="Hyperlink"/>
              </w:rPr>
              <w:t>academy.telerik.com</w:t>
            </w:r>
          </w:hyperlink>
          <w:r w:rsidR="00E838F0">
            <w:t xml:space="preserve"> </w:t>
          </w:r>
        </w:p>
        <w:p w:rsidR="00E838F0" w:rsidRPr="008758B8" w:rsidRDefault="00E838F0" w:rsidP="008758B8">
          <w:pPr>
            <w:pStyle w:val="Header"/>
            <w:spacing w:line="240" w:lineRule="exact"/>
          </w:pPr>
        </w:p>
      </w:tc>
    </w:tr>
    <w:tr w:rsidR="00E838F0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E838F0" w:rsidRPr="0017625F" w:rsidRDefault="00E838F0">
          <w:pPr>
            <w:pStyle w:val="Header"/>
            <w:rPr>
              <w:sz w:val="8"/>
              <w:szCs w:val="8"/>
            </w:rPr>
          </w:pPr>
        </w:p>
      </w:tc>
    </w:tr>
  </w:tbl>
  <w:p w:rsidR="00E838F0" w:rsidRPr="000E532F" w:rsidRDefault="00E838F0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2F191451"/>
    <w:multiLevelType w:val="hybridMultilevel"/>
    <w:tmpl w:val="E0CEE2D6"/>
    <w:lvl w:ilvl="0" w:tplc="F2BA6226">
      <w:start w:val="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9B231AE"/>
    <w:multiLevelType w:val="hybridMultilevel"/>
    <w:tmpl w:val="3FB2F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D5560E"/>
    <w:multiLevelType w:val="hybridMultilevel"/>
    <w:tmpl w:val="6172C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0"/>
  </w:num>
  <w:num w:numId="5">
    <w:abstractNumId w:val="8"/>
  </w:num>
  <w:num w:numId="6">
    <w:abstractNumId w:val="9"/>
  </w:num>
  <w:num w:numId="7">
    <w:abstractNumId w:val="7"/>
  </w:num>
  <w:num w:numId="8">
    <w:abstractNumId w:val="6"/>
  </w:num>
  <w:num w:numId="9">
    <w:abstractNumId w:val="2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ttachedTemplate r:id="rId1"/>
  <w:stylePaneFormatFilter w:val="3201" w:allStyles="1" w:customStyles="0" w:latentStyles="0" w:stylesInUse="0" w:headingStyles="0" w:numberingStyles="0" w:tableStyles="0" w:directFormattingOnRuns="0" w:directFormattingOnParagraphs="1" w:directFormattingOnNumbering="0" w:directFormattingOnTables="0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22F"/>
    <w:rsid w:val="0000179B"/>
    <w:rsid w:val="000021F7"/>
    <w:rsid w:val="00004E5A"/>
    <w:rsid w:val="00010247"/>
    <w:rsid w:val="00024338"/>
    <w:rsid w:val="00027702"/>
    <w:rsid w:val="00031BE2"/>
    <w:rsid w:val="00031C55"/>
    <w:rsid w:val="0003314B"/>
    <w:rsid w:val="000337AD"/>
    <w:rsid w:val="00033E24"/>
    <w:rsid w:val="00034946"/>
    <w:rsid w:val="00043235"/>
    <w:rsid w:val="00051A0F"/>
    <w:rsid w:val="00051ABB"/>
    <w:rsid w:val="00055D48"/>
    <w:rsid w:val="00056004"/>
    <w:rsid w:val="00063ABA"/>
    <w:rsid w:val="00065DAE"/>
    <w:rsid w:val="00070960"/>
    <w:rsid w:val="000733CB"/>
    <w:rsid w:val="000740B9"/>
    <w:rsid w:val="000814ED"/>
    <w:rsid w:val="00084F57"/>
    <w:rsid w:val="000943BF"/>
    <w:rsid w:val="000A6FDB"/>
    <w:rsid w:val="000B20C7"/>
    <w:rsid w:val="000B4724"/>
    <w:rsid w:val="000C300D"/>
    <w:rsid w:val="000D1B7A"/>
    <w:rsid w:val="000D3CF9"/>
    <w:rsid w:val="000D7973"/>
    <w:rsid w:val="000E0B5E"/>
    <w:rsid w:val="000E197A"/>
    <w:rsid w:val="000E494F"/>
    <w:rsid w:val="000E532F"/>
    <w:rsid w:val="000E6EA7"/>
    <w:rsid w:val="000F33C3"/>
    <w:rsid w:val="000F7A28"/>
    <w:rsid w:val="001047C0"/>
    <w:rsid w:val="0011026F"/>
    <w:rsid w:val="001114B1"/>
    <w:rsid w:val="00112EEA"/>
    <w:rsid w:val="00114BDC"/>
    <w:rsid w:val="001248BE"/>
    <w:rsid w:val="00127768"/>
    <w:rsid w:val="00134C58"/>
    <w:rsid w:val="00144843"/>
    <w:rsid w:val="00145C95"/>
    <w:rsid w:val="0014677B"/>
    <w:rsid w:val="00150820"/>
    <w:rsid w:val="001510E9"/>
    <w:rsid w:val="0015193B"/>
    <w:rsid w:val="00154972"/>
    <w:rsid w:val="0015630B"/>
    <w:rsid w:val="001635EE"/>
    <w:rsid w:val="00166DC2"/>
    <w:rsid w:val="0017625F"/>
    <w:rsid w:val="001842A5"/>
    <w:rsid w:val="00190FDA"/>
    <w:rsid w:val="00193E4B"/>
    <w:rsid w:val="001957A4"/>
    <w:rsid w:val="00195962"/>
    <w:rsid w:val="00196928"/>
    <w:rsid w:val="001976E7"/>
    <w:rsid w:val="001A2314"/>
    <w:rsid w:val="001A4ECF"/>
    <w:rsid w:val="001B00CA"/>
    <w:rsid w:val="001B02D5"/>
    <w:rsid w:val="001B42C2"/>
    <w:rsid w:val="001C6B8B"/>
    <w:rsid w:val="001D1EA7"/>
    <w:rsid w:val="001D3FE9"/>
    <w:rsid w:val="001D6BF2"/>
    <w:rsid w:val="001E0240"/>
    <w:rsid w:val="001E177B"/>
    <w:rsid w:val="001E1F24"/>
    <w:rsid w:val="001E4080"/>
    <w:rsid w:val="001E5586"/>
    <w:rsid w:val="001E6B19"/>
    <w:rsid w:val="001F0DB5"/>
    <w:rsid w:val="001F34EE"/>
    <w:rsid w:val="002058B5"/>
    <w:rsid w:val="002067D1"/>
    <w:rsid w:val="00212E3D"/>
    <w:rsid w:val="00213EAA"/>
    <w:rsid w:val="0022048C"/>
    <w:rsid w:val="0022155A"/>
    <w:rsid w:val="002256CC"/>
    <w:rsid w:val="00234452"/>
    <w:rsid w:val="00244AD1"/>
    <w:rsid w:val="002451E1"/>
    <w:rsid w:val="002501EA"/>
    <w:rsid w:val="0025114C"/>
    <w:rsid w:val="002515B7"/>
    <w:rsid w:val="002547AE"/>
    <w:rsid w:val="00255D64"/>
    <w:rsid w:val="00261136"/>
    <w:rsid w:val="00263DDF"/>
    <w:rsid w:val="00270C98"/>
    <w:rsid w:val="00270DD5"/>
    <w:rsid w:val="0027273B"/>
    <w:rsid w:val="002730AA"/>
    <w:rsid w:val="002778F6"/>
    <w:rsid w:val="00280B2F"/>
    <w:rsid w:val="00282344"/>
    <w:rsid w:val="002868AD"/>
    <w:rsid w:val="00286DDB"/>
    <w:rsid w:val="0028708B"/>
    <w:rsid w:val="002A04B2"/>
    <w:rsid w:val="002A3358"/>
    <w:rsid w:val="002A6C6F"/>
    <w:rsid w:val="002B6B03"/>
    <w:rsid w:val="002C1485"/>
    <w:rsid w:val="002C6AC0"/>
    <w:rsid w:val="002D3733"/>
    <w:rsid w:val="002D625A"/>
    <w:rsid w:val="002D6E61"/>
    <w:rsid w:val="002F27CA"/>
    <w:rsid w:val="002F2EA1"/>
    <w:rsid w:val="00301631"/>
    <w:rsid w:val="00302CDC"/>
    <w:rsid w:val="00304206"/>
    <w:rsid w:val="00304213"/>
    <w:rsid w:val="00311D5A"/>
    <w:rsid w:val="003156E8"/>
    <w:rsid w:val="00317CBE"/>
    <w:rsid w:val="003263CC"/>
    <w:rsid w:val="00333501"/>
    <w:rsid w:val="003341A0"/>
    <w:rsid w:val="003349A0"/>
    <w:rsid w:val="0033575A"/>
    <w:rsid w:val="00335F16"/>
    <w:rsid w:val="003376A7"/>
    <w:rsid w:val="00340AB6"/>
    <w:rsid w:val="00340BB7"/>
    <w:rsid w:val="00346BC7"/>
    <w:rsid w:val="00353E4D"/>
    <w:rsid w:val="003606FD"/>
    <w:rsid w:val="00360B4D"/>
    <w:rsid w:val="00361CF6"/>
    <w:rsid w:val="003623CF"/>
    <w:rsid w:val="003625C6"/>
    <w:rsid w:val="00374F38"/>
    <w:rsid w:val="00380B60"/>
    <w:rsid w:val="00383FEB"/>
    <w:rsid w:val="0038720A"/>
    <w:rsid w:val="00392E78"/>
    <w:rsid w:val="003A24B4"/>
    <w:rsid w:val="003A4BA8"/>
    <w:rsid w:val="003B0BA0"/>
    <w:rsid w:val="003B312B"/>
    <w:rsid w:val="003C355F"/>
    <w:rsid w:val="003C61C4"/>
    <w:rsid w:val="003C6947"/>
    <w:rsid w:val="003D2B08"/>
    <w:rsid w:val="003E1770"/>
    <w:rsid w:val="003E238C"/>
    <w:rsid w:val="003E23CD"/>
    <w:rsid w:val="003F0025"/>
    <w:rsid w:val="003F103E"/>
    <w:rsid w:val="003F3A33"/>
    <w:rsid w:val="00404189"/>
    <w:rsid w:val="00416D86"/>
    <w:rsid w:val="004202D6"/>
    <w:rsid w:val="004210F6"/>
    <w:rsid w:val="004254EE"/>
    <w:rsid w:val="004308AA"/>
    <w:rsid w:val="004452F2"/>
    <w:rsid w:val="00446410"/>
    <w:rsid w:val="00453CA4"/>
    <w:rsid w:val="00460E19"/>
    <w:rsid w:val="0046113A"/>
    <w:rsid w:val="004616E5"/>
    <w:rsid w:val="00461717"/>
    <w:rsid w:val="0046629E"/>
    <w:rsid w:val="00466846"/>
    <w:rsid w:val="00467E8E"/>
    <w:rsid w:val="00471AA9"/>
    <w:rsid w:val="0047611C"/>
    <w:rsid w:val="004766ED"/>
    <w:rsid w:val="00482A9B"/>
    <w:rsid w:val="00482BFD"/>
    <w:rsid w:val="00487747"/>
    <w:rsid w:val="00496687"/>
    <w:rsid w:val="00496CA8"/>
    <w:rsid w:val="004B21CC"/>
    <w:rsid w:val="004B3132"/>
    <w:rsid w:val="004B4EBC"/>
    <w:rsid w:val="004C007D"/>
    <w:rsid w:val="004C0C23"/>
    <w:rsid w:val="004C5ADC"/>
    <w:rsid w:val="004D05EE"/>
    <w:rsid w:val="004D0809"/>
    <w:rsid w:val="004D5E3D"/>
    <w:rsid w:val="004D73BC"/>
    <w:rsid w:val="004D7BAC"/>
    <w:rsid w:val="004E19BB"/>
    <w:rsid w:val="004E3A51"/>
    <w:rsid w:val="004E665D"/>
    <w:rsid w:val="004F473F"/>
    <w:rsid w:val="004F7ECF"/>
    <w:rsid w:val="00500A74"/>
    <w:rsid w:val="00502016"/>
    <w:rsid w:val="00502A78"/>
    <w:rsid w:val="00505A90"/>
    <w:rsid w:val="00507C61"/>
    <w:rsid w:val="00512ED7"/>
    <w:rsid w:val="0051316B"/>
    <w:rsid w:val="00513183"/>
    <w:rsid w:val="00531449"/>
    <w:rsid w:val="0053396D"/>
    <w:rsid w:val="00535770"/>
    <w:rsid w:val="0053698C"/>
    <w:rsid w:val="00541958"/>
    <w:rsid w:val="00545A77"/>
    <w:rsid w:val="0054608F"/>
    <w:rsid w:val="00552346"/>
    <w:rsid w:val="00553AB4"/>
    <w:rsid w:val="00554CD4"/>
    <w:rsid w:val="00556584"/>
    <w:rsid w:val="005578D0"/>
    <w:rsid w:val="00560FD3"/>
    <w:rsid w:val="005668A0"/>
    <w:rsid w:val="00571182"/>
    <w:rsid w:val="00577F46"/>
    <w:rsid w:val="00581484"/>
    <w:rsid w:val="00582B7E"/>
    <w:rsid w:val="005907FF"/>
    <w:rsid w:val="005929CD"/>
    <w:rsid w:val="005948C2"/>
    <w:rsid w:val="00594ED0"/>
    <w:rsid w:val="005966AE"/>
    <w:rsid w:val="00597C09"/>
    <w:rsid w:val="005B0D5C"/>
    <w:rsid w:val="005B5010"/>
    <w:rsid w:val="005B6632"/>
    <w:rsid w:val="005C07DE"/>
    <w:rsid w:val="005C1CEC"/>
    <w:rsid w:val="005D1C62"/>
    <w:rsid w:val="005D3CCC"/>
    <w:rsid w:val="005D3F6F"/>
    <w:rsid w:val="005D52F9"/>
    <w:rsid w:val="005E61B0"/>
    <w:rsid w:val="005F1E66"/>
    <w:rsid w:val="005F7EC5"/>
    <w:rsid w:val="006001FA"/>
    <w:rsid w:val="006029FA"/>
    <w:rsid w:val="00602FDB"/>
    <w:rsid w:val="00604540"/>
    <w:rsid w:val="00605BD1"/>
    <w:rsid w:val="006062C1"/>
    <w:rsid w:val="00610A1F"/>
    <w:rsid w:val="0061142D"/>
    <w:rsid w:val="0061798A"/>
    <w:rsid w:val="00617DBF"/>
    <w:rsid w:val="006306A3"/>
    <w:rsid w:val="006320C6"/>
    <w:rsid w:val="00634698"/>
    <w:rsid w:val="00636D60"/>
    <w:rsid w:val="0064053A"/>
    <w:rsid w:val="00647AF5"/>
    <w:rsid w:val="00647EA1"/>
    <w:rsid w:val="006525F2"/>
    <w:rsid w:val="0065389E"/>
    <w:rsid w:val="0065529A"/>
    <w:rsid w:val="00657806"/>
    <w:rsid w:val="00660EC8"/>
    <w:rsid w:val="00663699"/>
    <w:rsid w:val="00686F82"/>
    <w:rsid w:val="00687677"/>
    <w:rsid w:val="00694736"/>
    <w:rsid w:val="00697687"/>
    <w:rsid w:val="006A1129"/>
    <w:rsid w:val="006A74A5"/>
    <w:rsid w:val="006B01AC"/>
    <w:rsid w:val="006B13C8"/>
    <w:rsid w:val="006B6BC4"/>
    <w:rsid w:val="006C1A3A"/>
    <w:rsid w:val="006C4D39"/>
    <w:rsid w:val="006C6C4D"/>
    <w:rsid w:val="006C799E"/>
    <w:rsid w:val="006D04FB"/>
    <w:rsid w:val="006D0EED"/>
    <w:rsid w:val="006D5BB1"/>
    <w:rsid w:val="006D5CA6"/>
    <w:rsid w:val="006E192E"/>
    <w:rsid w:val="006E7EE1"/>
    <w:rsid w:val="006F3EE9"/>
    <w:rsid w:val="006F63F0"/>
    <w:rsid w:val="006F6A9F"/>
    <w:rsid w:val="00700288"/>
    <w:rsid w:val="007079C8"/>
    <w:rsid w:val="0071580A"/>
    <w:rsid w:val="0072052C"/>
    <w:rsid w:val="007231FB"/>
    <w:rsid w:val="007234CF"/>
    <w:rsid w:val="00730ADF"/>
    <w:rsid w:val="00733200"/>
    <w:rsid w:val="007347C1"/>
    <w:rsid w:val="00746BFE"/>
    <w:rsid w:val="00750E5D"/>
    <w:rsid w:val="0075357C"/>
    <w:rsid w:val="00753911"/>
    <w:rsid w:val="00753A30"/>
    <w:rsid w:val="00756610"/>
    <w:rsid w:val="0075798B"/>
    <w:rsid w:val="00760400"/>
    <w:rsid w:val="00763847"/>
    <w:rsid w:val="007657A8"/>
    <w:rsid w:val="00775F99"/>
    <w:rsid w:val="00780EF9"/>
    <w:rsid w:val="00781100"/>
    <w:rsid w:val="00782764"/>
    <w:rsid w:val="00787F60"/>
    <w:rsid w:val="00790B8C"/>
    <w:rsid w:val="00792CC8"/>
    <w:rsid w:val="007945E7"/>
    <w:rsid w:val="00796B48"/>
    <w:rsid w:val="007A5892"/>
    <w:rsid w:val="007B2F61"/>
    <w:rsid w:val="007B5FEA"/>
    <w:rsid w:val="007C0026"/>
    <w:rsid w:val="007C46A2"/>
    <w:rsid w:val="007C4F57"/>
    <w:rsid w:val="007C5DB5"/>
    <w:rsid w:val="007C6C2B"/>
    <w:rsid w:val="007D1D1C"/>
    <w:rsid w:val="007D25D0"/>
    <w:rsid w:val="007D7773"/>
    <w:rsid w:val="007E1CE4"/>
    <w:rsid w:val="007E3DB6"/>
    <w:rsid w:val="007E682E"/>
    <w:rsid w:val="007F4294"/>
    <w:rsid w:val="007F6565"/>
    <w:rsid w:val="00800BC7"/>
    <w:rsid w:val="00803974"/>
    <w:rsid w:val="008069D4"/>
    <w:rsid w:val="00807B7C"/>
    <w:rsid w:val="00812032"/>
    <w:rsid w:val="00812E48"/>
    <w:rsid w:val="00816A89"/>
    <w:rsid w:val="00822482"/>
    <w:rsid w:val="00823DEE"/>
    <w:rsid w:val="0082576A"/>
    <w:rsid w:val="00827AA4"/>
    <w:rsid w:val="0083015F"/>
    <w:rsid w:val="008314E3"/>
    <w:rsid w:val="00843C0B"/>
    <w:rsid w:val="008462DC"/>
    <w:rsid w:val="008471B5"/>
    <w:rsid w:val="00847872"/>
    <w:rsid w:val="00863113"/>
    <w:rsid w:val="0086473A"/>
    <w:rsid w:val="00865AB8"/>
    <w:rsid w:val="008673C4"/>
    <w:rsid w:val="00867510"/>
    <w:rsid w:val="0087049B"/>
    <w:rsid w:val="00870707"/>
    <w:rsid w:val="008758B8"/>
    <w:rsid w:val="00887AEA"/>
    <w:rsid w:val="00893A12"/>
    <w:rsid w:val="00894711"/>
    <w:rsid w:val="00894876"/>
    <w:rsid w:val="008A2B4A"/>
    <w:rsid w:val="008A6076"/>
    <w:rsid w:val="008C4241"/>
    <w:rsid w:val="008C6DCC"/>
    <w:rsid w:val="008D292C"/>
    <w:rsid w:val="008D388A"/>
    <w:rsid w:val="008D4052"/>
    <w:rsid w:val="008D4936"/>
    <w:rsid w:val="008D5082"/>
    <w:rsid w:val="008D6A0E"/>
    <w:rsid w:val="008E61EC"/>
    <w:rsid w:val="008F54C2"/>
    <w:rsid w:val="008F7D05"/>
    <w:rsid w:val="008F7DA1"/>
    <w:rsid w:val="009015D3"/>
    <w:rsid w:val="00905566"/>
    <w:rsid w:val="00905638"/>
    <w:rsid w:val="009061D5"/>
    <w:rsid w:val="009128CD"/>
    <w:rsid w:val="00915936"/>
    <w:rsid w:val="0091723A"/>
    <w:rsid w:val="009240E6"/>
    <w:rsid w:val="009247A7"/>
    <w:rsid w:val="009370B8"/>
    <w:rsid w:val="009417FC"/>
    <w:rsid w:val="00941EE5"/>
    <w:rsid w:val="009449D0"/>
    <w:rsid w:val="00947673"/>
    <w:rsid w:val="0095490F"/>
    <w:rsid w:val="00957512"/>
    <w:rsid w:val="00963068"/>
    <w:rsid w:val="0096643B"/>
    <w:rsid w:val="00970FF3"/>
    <w:rsid w:val="00975493"/>
    <w:rsid w:val="00976DCA"/>
    <w:rsid w:val="00977449"/>
    <w:rsid w:val="00987F8F"/>
    <w:rsid w:val="009911AE"/>
    <w:rsid w:val="00991301"/>
    <w:rsid w:val="00992B46"/>
    <w:rsid w:val="00997FCD"/>
    <w:rsid w:val="009A4F13"/>
    <w:rsid w:val="009A534F"/>
    <w:rsid w:val="009B34D8"/>
    <w:rsid w:val="009C1388"/>
    <w:rsid w:val="009E5197"/>
    <w:rsid w:val="009E5CA1"/>
    <w:rsid w:val="009E717D"/>
    <w:rsid w:val="009F0E36"/>
    <w:rsid w:val="009F1774"/>
    <w:rsid w:val="009F2687"/>
    <w:rsid w:val="00A012D8"/>
    <w:rsid w:val="00A01D3F"/>
    <w:rsid w:val="00A04F74"/>
    <w:rsid w:val="00A05134"/>
    <w:rsid w:val="00A0743D"/>
    <w:rsid w:val="00A17FA8"/>
    <w:rsid w:val="00A21D9C"/>
    <w:rsid w:val="00A23508"/>
    <w:rsid w:val="00A271AE"/>
    <w:rsid w:val="00A44900"/>
    <w:rsid w:val="00A530C9"/>
    <w:rsid w:val="00A609B8"/>
    <w:rsid w:val="00A612C5"/>
    <w:rsid w:val="00A66C95"/>
    <w:rsid w:val="00A66D6C"/>
    <w:rsid w:val="00A74A55"/>
    <w:rsid w:val="00A7785A"/>
    <w:rsid w:val="00A85672"/>
    <w:rsid w:val="00A87B47"/>
    <w:rsid w:val="00A92CA9"/>
    <w:rsid w:val="00A93045"/>
    <w:rsid w:val="00A9626F"/>
    <w:rsid w:val="00A97129"/>
    <w:rsid w:val="00AB2D29"/>
    <w:rsid w:val="00AB4606"/>
    <w:rsid w:val="00AB5697"/>
    <w:rsid w:val="00AB5F06"/>
    <w:rsid w:val="00AB7D29"/>
    <w:rsid w:val="00AC73A6"/>
    <w:rsid w:val="00AC7895"/>
    <w:rsid w:val="00AD1A20"/>
    <w:rsid w:val="00AF1A47"/>
    <w:rsid w:val="00AF64D8"/>
    <w:rsid w:val="00B05F43"/>
    <w:rsid w:val="00B07688"/>
    <w:rsid w:val="00B117C8"/>
    <w:rsid w:val="00B13659"/>
    <w:rsid w:val="00B200ED"/>
    <w:rsid w:val="00B205EC"/>
    <w:rsid w:val="00B21BD9"/>
    <w:rsid w:val="00B222C7"/>
    <w:rsid w:val="00B2290F"/>
    <w:rsid w:val="00B25631"/>
    <w:rsid w:val="00B3076C"/>
    <w:rsid w:val="00B37459"/>
    <w:rsid w:val="00B409DD"/>
    <w:rsid w:val="00B42CD8"/>
    <w:rsid w:val="00B47F9A"/>
    <w:rsid w:val="00B571AA"/>
    <w:rsid w:val="00B60485"/>
    <w:rsid w:val="00B6082A"/>
    <w:rsid w:val="00B60871"/>
    <w:rsid w:val="00B62664"/>
    <w:rsid w:val="00B64B75"/>
    <w:rsid w:val="00B65A45"/>
    <w:rsid w:val="00B65D06"/>
    <w:rsid w:val="00B65F4B"/>
    <w:rsid w:val="00B668B5"/>
    <w:rsid w:val="00B66C56"/>
    <w:rsid w:val="00B70B3D"/>
    <w:rsid w:val="00B71B98"/>
    <w:rsid w:val="00B776B3"/>
    <w:rsid w:val="00B8107E"/>
    <w:rsid w:val="00B81C30"/>
    <w:rsid w:val="00B8305B"/>
    <w:rsid w:val="00B83A1C"/>
    <w:rsid w:val="00B864B2"/>
    <w:rsid w:val="00B95132"/>
    <w:rsid w:val="00BA08C1"/>
    <w:rsid w:val="00BA4AE2"/>
    <w:rsid w:val="00BB07B6"/>
    <w:rsid w:val="00BB17A9"/>
    <w:rsid w:val="00BB222F"/>
    <w:rsid w:val="00BB6962"/>
    <w:rsid w:val="00BC389A"/>
    <w:rsid w:val="00BD4535"/>
    <w:rsid w:val="00BD67C2"/>
    <w:rsid w:val="00BD68FF"/>
    <w:rsid w:val="00BE5B09"/>
    <w:rsid w:val="00BF1CB7"/>
    <w:rsid w:val="00BF5412"/>
    <w:rsid w:val="00BF5A2C"/>
    <w:rsid w:val="00C03AED"/>
    <w:rsid w:val="00C10286"/>
    <w:rsid w:val="00C106CA"/>
    <w:rsid w:val="00C13325"/>
    <w:rsid w:val="00C139FD"/>
    <w:rsid w:val="00C157A7"/>
    <w:rsid w:val="00C17D8D"/>
    <w:rsid w:val="00C26319"/>
    <w:rsid w:val="00C2724A"/>
    <w:rsid w:val="00C311F7"/>
    <w:rsid w:val="00C3422D"/>
    <w:rsid w:val="00C407A3"/>
    <w:rsid w:val="00C420D7"/>
    <w:rsid w:val="00C45ACF"/>
    <w:rsid w:val="00C46B70"/>
    <w:rsid w:val="00C55498"/>
    <w:rsid w:val="00C56D5B"/>
    <w:rsid w:val="00C6118C"/>
    <w:rsid w:val="00C626FC"/>
    <w:rsid w:val="00C709C1"/>
    <w:rsid w:val="00C74A16"/>
    <w:rsid w:val="00C75802"/>
    <w:rsid w:val="00C80649"/>
    <w:rsid w:val="00C900DC"/>
    <w:rsid w:val="00C90C64"/>
    <w:rsid w:val="00C94013"/>
    <w:rsid w:val="00CA1113"/>
    <w:rsid w:val="00CA163F"/>
    <w:rsid w:val="00CA693F"/>
    <w:rsid w:val="00CB7622"/>
    <w:rsid w:val="00CC074D"/>
    <w:rsid w:val="00CC0A1F"/>
    <w:rsid w:val="00CC0E90"/>
    <w:rsid w:val="00CC2004"/>
    <w:rsid w:val="00CC36B7"/>
    <w:rsid w:val="00CC7CD9"/>
    <w:rsid w:val="00CD5582"/>
    <w:rsid w:val="00CD587F"/>
    <w:rsid w:val="00CE1BF0"/>
    <w:rsid w:val="00CF466E"/>
    <w:rsid w:val="00D0035C"/>
    <w:rsid w:val="00D007D0"/>
    <w:rsid w:val="00D015CA"/>
    <w:rsid w:val="00D03530"/>
    <w:rsid w:val="00D07316"/>
    <w:rsid w:val="00D07512"/>
    <w:rsid w:val="00D10D97"/>
    <w:rsid w:val="00D114B0"/>
    <w:rsid w:val="00D164DC"/>
    <w:rsid w:val="00D23A94"/>
    <w:rsid w:val="00D23C9B"/>
    <w:rsid w:val="00D25231"/>
    <w:rsid w:val="00D31CE4"/>
    <w:rsid w:val="00D37523"/>
    <w:rsid w:val="00D44B7B"/>
    <w:rsid w:val="00D44C79"/>
    <w:rsid w:val="00D453E0"/>
    <w:rsid w:val="00D462D2"/>
    <w:rsid w:val="00D46F00"/>
    <w:rsid w:val="00D4763C"/>
    <w:rsid w:val="00D47AC2"/>
    <w:rsid w:val="00D522F6"/>
    <w:rsid w:val="00D551F8"/>
    <w:rsid w:val="00D64307"/>
    <w:rsid w:val="00D64EC5"/>
    <w:rsid w:val="00D7520A"/>
    <w:rsid w:val="00D758D7"/>
    <w:rsid w:val="00D75DB1"/>
    <w:rsid w:val="00D77761"/>
    <w:rsid w:val="00D840B7"/>
    <w:rsid w:val="00D84865"/>
    <w:rsid w:val="00D86395"/>
    <w:rsid w:val="00D92F51"/>
    <w:rsid w:val="00D94FA0"/>
    <w:rsid w:val="00DA18E2"/>
    <w:rsid w:val="00DA7302"/>
    <w:rsid w:val="00DB209F"/>
    <w:rsid w:val="00DC0104"/>
    <w:rsid w:val="00DC24B4"/>
    <w:rsid w:val="00DC320B"/>
    <w:rsid w:val="00DD2EBC"/>
    <w:rsid w:val="00DE0129"/>
    <w:rsid w:val="00DE222F"/>
    <w:rsid w:val="00DE487A"/>
    <w:rsid w:val="00DE5466"/>
    <w:rsid w:val="00DF7F7B"/>
    <w:rsid w:val="00E0336F"/>
    <w:rsid w:val="00E121C9"/>
    <w:rsid w:val="00E1630F"/>
    <w:rsid w:val="00E172A7"/>
    <w:rsid w:val="00E20B92"/>
    <w:rsid w:val="00E21ACD"/>
    <w:rsid w:val="00E251D3"/>
    <w:rsid w:val="00E25A5E"/>
    <w:rsid w:val="00E34BF3"/>
    <w:rsid w:val="00E37BF3"/>
    <w:rsid w:val="00E4198D"/>
    <w:rsid w:val="00E4503D"/>
    <w:rsid w:val="00E452E8"/>
    <w:rsid w:val="00E51190"/>
    <w:rsid w:val="00E56430"/>
    <w:rsid w:val="00E61398"/>
    <w:rsid w:val="00E62D6A"/>
    <w:rsid w:val="00E647DC"/>
    <w:rsid w:val="00E73748"/>
    <w:rsid w:val="00E8354D"/>
    <w:rsid w:val="00E838F0"/>
    <w:rsid w:val="00E84B19"/>
    <w:rsid w:val="00E85D47"/>
    <w:rsid w:val="00E90A24"/>
    <w:rsid w:val="00EA08B0"/>
    <w:rsid w:val="00EA0B1F"/>
    <w:rsid w:val="00EA0B21"/>
    <w:rsid w:val="00EA23B5"/>
    <w:rsid w:val="00EA579E"/>
    <w:rsid w:val="00EA665A"/>
    <w:rsid w:val="00EB1B36"/>
    <w:rsid w:val="00EB517A"/>
    <w:rsid w:val="00EC1A4B"/>
    <w:rsid w:val="00EC54DD"/>
    <w:rsid w:val="00EC7DC4"/>
    <w:rsid w:val="00ED0A26"/>
    <w:rsid w:val="00ED2F3E"/>
    <w:rsid w:val="00ED7BC2"/>
    <w:rsid w:val="00EE2472"/>
    <w:rsid w:val="00EF58AB"/>
    <w:rsid w:val="00EF5901"/>
    <w:rsid w:val="00EF5B2E"/>
    <w:rsid w:val="00F00ECD"/>
    <w:rsid w:val="00F011B5"/>
    <w:rsid w:val="00F06BA3"/>
    <w:rsid w:val="00F14419"/>
    <w:rsid w:val="00F155FD"/>
    <w:rsid w:val="00F20488"/>
    <w:rsid w:val="00F24431"/>
    <w:rsid w:val="00F25A47"/>
    <w:rsid w:val="00F30CB3"/>
    <w:rsid w:val="00F323FE"/>
    <w:rsid w:val="00F35B1C"/>
    <w:rsid w:val="00F35CD4"/>
    <w:rsid w:val="00F36592"/>
    <w:rsid w:val="00F40C08"/>
    <w:rsid w:val="00F44305"/>
    <w:rsid w:val="00F45DE6"/>
    <w:rsid w:val="00F5031A"/>
    <w:rsid w:val="00F50D4C"/>
    <w:rsid w:val="00F619FF"/>
    <w:rsid w:val="00F62CEE"/>
    <w:rsid w:val="00F642FA"/>
    <w:rsid w:val="00F71A90"/>
    <w:rsid w:val="00F803CC"/>
    <w:rsid w:val="00F87231"/>
    <w:rsid w:val="00F9692A"/>
    <w:rsid w:val="00FA0CDC"/>
    <w:rsid w:val="00FA58C1"/>
    <w:rsid w:val="00FB0978"/>
    <w:rsid w:val="00FB285E"/>
    <w:rsid w:val="00FB2A4F"/>
    <w:rsid w:val="00FB5538"/>
    <w:rsid w:val="00FB5C14"/>
    <w:rsid w:val="00FB600F"/>
    <w:rsid w:val="00FC66D5"/>
    <w:rsid w:val="00FD66A2"/>
    <w:rsid w:val="00FE29E6"/>
    <w:rsid w:val="00FE4307"/>
    <w:rsid w:val="00FF5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DFC6781B-D3B4-4468-9CC4-D2BD2D060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33C3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730A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7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4AA109-2621-4236-B8B2-92CEA337A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643</TotalTime>
  <Pages>8</Pages>
  <Words>2149</Words>
  <Characters>12253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 Systems – Practical Exam – July 2013</vt:lpstr>
    </vt:vector>
  </TitlesOfParts>
  <Company>Telerik Corporation</Company>
  <LinksUpToDate>false</LinksUpToDate>
  <CharactersWithSpaces>14374</CharactersWithSpaces>
  <SharedDoc>false</SharedDoc>
  <HLinks>
    <vt:vector size="42" baseType="variant">
      <vt:variant>
        <vt:i4>7536745</vt:i4>
      </vt:variant>
      <vt:variant>
        <vt:i4>9</vt:i4>
      </vt:variant>
      <vt:variant>
        <vt:i4>0</vt:i4>
      </vt:variant>
      <vt:variant>
        <vt:i4>5</vt:i4>
      </vt:variant>
      <vt:variant>
        <vt:lpwstr>http://itextsharp.sourceforge.net/</vt:lpwstr>
      </vt:variant>
      <vt:variant>
        <vt:lpwstr/>
      </vt:variant>
      <vt:variant>
        <vt:i4>2097212</vt:i4>
      </vt:variant>
      <vt:variant>
        <vt:i4>6</vt:i4>
      </vt:variant>
      <vt:variant>
        <vt:i4>0</vt:i4>
      </vt:variant>
      <vt:variant>
        <vt:i4>5</vt:i4>
      </vt:variant>
      <vt:variant>
        <vt:lpwstr>http://www.connectionstrings.com/excel</vt:lpwstr>
      </vt:variant>
      <vt:variant>
        <vt:lpwstr/>
      </vt:variant>
      <vt:variant>
        <vt:i4>6029382</vt:i4>
      </vt:variant>
      <vt:variant>
        <vt:i4>3</vt:i4>
      </vt:variant>
      <vt:variant>
        <vt:i4>0</vt:i4>
      </vt:variant>
      <vt:variant>
        <vt:i4>5</vt:i4>
      </vt:variant>
      <vt:variant>
        <vt:lpwstr>http://dev.mysql.com/downloads/connector/net/</vt:lpwstr>
      </vt:variant>
      <vt:variant>
        <vt:lpwstr/>
      </vt:variant>
      <vt:variant>
        <vt:i4>6488109</vt:i4>
      </vt:variant>
      <vt:variant>
        <vt:i4>0</vt:i4>
      </vt:variant>
      <vt:variant>
        <vt:i4>0</vt:i4>
      </vt:variant>
      <vt:variant>
        <vt:i4>5</vt:i4>
      </vt:variant>
      <vt:variant>
        <vt:lpwstr>http://www.apachefriends.org/en/xampp-windows.html</vt:lpwstr>
      </vt:variant>
      <vt:variant>
        <vt:lpwstr/>
      </vt:variant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Systems – Practical Exam – July 2013</dc:title>
  <dc:subject>Attracting Candidates</dc:subject>
  <dc:creator>Svetlin Nakov</dc:creator>
  <cp:keywords>databases, DB, SQL, SQL Server, MongoDB, XML, ORM, Entity Framework</cp:keywords>
  <cp:lastModifiedBy>Svetlin Nakov</cp:lastModifiedBy>
  <cp:revision>50</cp:revision>
  <cp:lastPrinted>2009-11-24T10:33:00Z</cp:lastPrinted>
  <dcterms:created xsi:type="dcterms:W3CDTF">2013-07-25T09:34:00Z</dcterms:created>
  <dcterms:modified xsi:type="dcterms:W3CDTF">2013-07-25T21:07:00Z</dcterms:modified>
</cp:coreProperties>
</file>